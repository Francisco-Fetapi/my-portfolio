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9"/>
        <w:gridCol w:w="4197"/>
      </w:tblGrid>
      <w:tr w:rsidR="00D92B95" w:rsidRPr="002544B1" w14:paraId="6E583FB6" w14:textId="77777777" w:rsidTr="00817FB1">
        <w:tc>
          <w:tcPr>
            <w:tcW w:w="4829" w:type="dxa"/>
            <w:vAlign w:val="bottom"/>
          </w:tcPr>
          <w:p w14:paraId="37ADCA11" w14:textId="01051477" w:rsidR="00C84833" w:rsidRPr="002544B1" w:rsidRDefault="00000000" w:rsidP="00C84833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nome:"/>
                <w:tag w:val="Insira o nome:"/>
                <w:id w:val="1306818671"/>
                <w:placeholder>
                  <w:docPart w:val="FF7A54FC4E754EE992ACDC5CB989A03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9E5CC6">
                  <w:rPr>
                    <w:lang w:val="pt-BR"/>
                  </w:rPr>
                  <w:t>Francisco</w:t>
                </w:r>
              </w:sdtContent>
            </w:sdt>
            <w:r w:rsidR="00D92B95" w:rsidRPr="002544B1">
              <w:rPr>
                <w:lang w:val="pt-BR" w:bidi="pt-BR"/>
              </w:rPr>
              <w:br/>
            </w:r>
            <w:sdt>
              <w:sdtPr>
                <w:rPr>
                  <w:lang w:val="pt-BR"/>
                </w:rPr>
                <w:alias w:val="Insira sobrenome:"/>
                <w:tag w:val="Insira sobrenome:"/>
                <w:id w:val="-1656595288"/>
                <w:placeholder>
                  <w:docPart w:val="55F4DDF754B24FA5854078C180BBD5B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9E5CC6">
                  <w:rPr>
                    <w:lang w:val="pt-BR"/>
                  </w:rPr>
                  <w:t>Fetapi</w:t>
                </w:r>
              </w:sdtContent>
            </w:sdt>
          </w:p>
        </w:tc>
        <w:tc>
          <w:tcPr>
            <w:tcW w:w="4197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1"/>
              <w:gridCol w:w="406"/>
            </w:tblGrid>
            <w:tr w:rsidR="00932D92" w:rsidRPr="002544B1" w14:paraId="2F6F2EE5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12DD102" w14:textId="02EA2D30" w:rsidR="004E2970" w:rsidRPr="002544B1" w:rsidRDefault="00000000" w:rsidP="004E2970">
                  <w:pPr>
                    <w:pStyle w:val="Informaesdecontato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endereço:"/>
                      <w:tag w:val="Insira o endereço:"/>
                      <w:id w:val="966779368"/>
                      <w:placeholder>
                        <w:docPart w:val="83E55BDFDBCB4E5E891E9BEB1B109A6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9E5CC6">
                        <w:rPr>
                          <w:lang w:val="pt-BR"/>
                        </w:rPr>
                        <w:t>Lobito, Benguela, Angola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5B8039A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EC4CD9C" wp14:editId="5F10CCAF">
                            <wp:extent cx="118872" cy="118872"/>
                            <wp:effectExtent l="0" t="0" r="0" b="0"/>
                            <wp:docPr id="8" name="Ícone de endereços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9E7B75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088ED760" w14:textId="77777777" w:rsidTr="00972024">
              <w:sdt>
                <w:sdtPr>
                  <w:rPr>
                    <w:lang w:val="pt-BR"/>
                  </w:rPr>
                  <w:alias w:val="Insira o telefone:"/>
                  <w:tag w:val="Insira o telefone:"/>
                  <w:id w:val="-1849400302"/>
                  <w:placeholder>
                    <w:docPart w:val="6D9C69CD6EBB441F8CEFC7D140AEDDD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766DC16" w14:textId="1A5DFD16" w:rsidR="00932D92" w:rsidRPr="002544B1" w:rsidRDefault="003F50B5" w:rsidP="00932D92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+244 </w:t>
                      </w:r>
                      <w:r w:rsidR="009E5CC6">
                        <w:rPr>
                          <w:lang w:val="pt-BR"/>
                        </w:rPr>
                        <w:t>934712217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0160A1E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22894EE3" wp14:editId="08A410DE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8382E2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25EEE9AA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6AE9335F" w14:textId="21A669AD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9" w:history="1">
                    <w:r w:rsidR="00D7570D" w:rsidRPr="00D7570D">
                      <w:rPr>
                        <w:rStyle w:val="Hyperlink"/>
                        <w:lang w:val="pt-BR"/>
                      </w:rPr>
                      <w:t>f</w:t>
                    </w:r>
                    <w:r w:rsidR="009E5CC6" w:rsidRPr="00D7570D">
                      <w:rPr>
                        <w:rStyle w:val="Hyperlink"/>
                        <w:lang w:val="pt-BR"/>
                      </w:rPr>
                      <w:t>ranciscofetapi10@gmail.com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F64B7E1" w14:textId="77777777" w:rsidR="00932D92" w:rsidRPr="002544B1" w:rsidRDefault="007307A3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1927C32E" wp14:editId="25778DD6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653220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22BE1C01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986D7B4" w14:textId="5BF1EE22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10" w:history="1">
                    <w:r w:rsidR="009E5CC6" w:rsidRPr="009E5CC6">
                      <w:rPr>
                        <w:rStyle w:val="Hyperlink"/>
                        <w:lang w:val="pt-BR"/>
                      </w:rPr>
                      <w:t>francisco-fetapi-058472223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50DF008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6890136" wp14:editId="010076D9">
                            <wp:extent cx="109728" cy="109728"/>
                            <wp:effectExtent l="0" t="0" r="5080" b="5080"/>
                            <wp:docPr id="56" name="Ícone do LinkedIn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6F6967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0781BABA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2451592" w14:textId="5D670FF5" w:rsidR="00932D92" w:rsidRPr="002544B1" w:rsidRDefault="00000000" w:rsidP="00932D92">
                  <w:pPr>
                    <w:pStyle w:val="Informaesdecontato"/>
                    <w:rPr>
                      <w:lang w:val="pt-BR"/>
                    </w:rPr>
                  </w:pPr>
                  <w:hyperlink r:id="rId11" w:history="1">
                    <w:r w:rsidR="009E5CC6" w:rsidRPr="009E5CC6">
                      <w:rPr>
                        <w:rStyle w:val="Hyperlink"/>
                        <w:lang w:val="pt-BR"/>
                      </w:rPr>
                      <w:t>http://franciscofetapi.vercel.app</w:t>
                    </w:r>
                  </w:hyperlink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F597F9E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9DC0A9F" wp14:editId="59903A8C">
                            <wp:extent cx="118872" cy="118872"/>
                            <wp:effectExtent l="0" t="0" r="0" b="0"/>
                            <wp:docPr id="57" name="Ícone do site" descr="Ícone do Twitter/Blog/Portfoli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04682D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6E51B62" w14:textId="77777777" w:rsidR="00D92B95" w:rsidRPr="002544B1" w:rsidRDefault="00D92B95" w:rsidP="009D3336">
            <w:pPr>
              <w:pStyle w:val="Cabealho"/>
              <w:rPr>
                <w:lang w:val="pt-BR"/>
              </w:rPr>
            </w:pPr>
          </w:p>
        </w:tc>
      </w:tr>
    </w:tbl>
    <w:p w14:paraId="73046573" w14:textId="4850D386" w:rsidR="00817FB1" w:rsidRDefault="00817FB1" w:rsidP="00AD13CB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Sou um Desenvolvedor Front-End especializado em </w:t>
      </w:r>
      <w:r w:rsidRPr="00817FB1">
        <w:rPr>
          <w:rFonts w:asciiTheme="minorHAnsi" w:eastAsiaTheme="minorHAnsi" w:hAnsiTheme="minorHAnsi" w:cstheme="minorBidi"/>
          <w:bCs/>
          <w:color w:val="595959" w:themeColor="text1" w:themeTint="A6"/>
          <w:sz w:val="22"/>
          <w:szCs w:val="22"/>
        </w:rPr>
        <w:t>React</w:t>
      </w:r>
      <w:r w:rsidRPr="00817FB1">
        <w:rPr>
          <w:rFonts w:asciiTheme="minorHAnsi" w:eastAsiaTheme="minorHAnsi" w:hAnsiTheme="minorHAnsi" w:cstheme="minorBidi"/>
          <w:bCs/>
          <w:color w:val="595959" w:themeColor="text1" w:themeTint="A6"/>
          <w:sz w:val="22"/>
          <w:szCs w:val="22"/>
        </w:rPr>
        <w:t>.js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, com mais de 4 anos de experiência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.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</w:t>
      </w:r>
    </w:p>
    <w:p w14:paraId="575948EF" w14:textId="77777777" w:rsidR="00817FB1" w:rsidRDefault="00817FB1" w:rsidP="00AD13CB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</w:p>
    <w:p w14:paraId="1059252E" w14:textId="6A64F1DC" w:rsidR="00817FB1" w:rsidRDefault="00817FB1" w:rsidP="00AD13CB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Minha jornada começou em 2018, e desde então,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tenho mergulhado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profundamente na criação de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sistemas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robustos e de alta qualidade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. Possuo habilidades sólidas em </w:t>
      </w:r>
      <w:r w:rsidRPr="00817FB1">
        <w:rPr>
          <w:rFonts w:asciiTheme="minorHAnsi" w:eastAsiaTheme="minorHAnsi" w:hAnsiTheme="minorHAnsi" w:cstheme="minorBidi"/>
          <w:bCs/>
          <w:color w:val="595959" w:themeColor="text1" w:themeTint="A6"/>
          <w:sz w:val="22"/>
          <w:szCs w:val="22"/>
        </w:rPr>
        <w:t>JavaScript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e </w:t>
      </w:r>
      <w:r w:rsidRPr="00817FB1">
        <w:rPr>
          <w:rFonts w:asciiTheme="minorHAnsi" w:eastAsiaTheme="minorHAnsi" w:hAnsiTheme="minorHAnsi" w:cstheme="minorBidi"/>
          <w:bCs/>
          <w:color w:val="595959" w:themeColor="text1" w:themeTint="A6"/>
          <w:sz w:val="22"/>
          <w:szCs w:val="22"/>
        </w:rPr>
        <w:t>TypeScript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, e sou comprometido em desenvolver interfaces</w:t>
      </w:r>
      <w:r w:rsidR="0043733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atraentes e</w:t>
      </w: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fiéis ao protótipo. Minha paixão pelo Front-End, aliada ao meu domínio técnico, me capacita a transformar ideias inovadoras em interfaces visuais atraentes.</w:t>
      </w:r>
    </w:p>
    <w:p w14:paraId="19C996DB" w14:textId="77777777" w:rsidR="00817FB1" w:rsidRDefault="00817FB1" w:rsidP="00AD13CB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</w:p>
    <w:p w14:paraId="6116B72A" w14:textId="07A236D3" w:rsidR="00817FB1" w:rsidRDefault="00817FB1" w:rsidP="00AD13CB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7FB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Além de habilidades técnicas, trago uma mentalidade focada em resultados, buscando constantemente aprimorar a experiência do usuário. Estou animado para contribuir para projetos desafiadores e continuar crescendo no universo dinâmico do desenvolvimento web.</w:t>
      </w:r>
    </w:p>
    <w:p w14:paraId="5414527E" w14:textId="77777777" w:rsidR="00817FB1" w:rsidRDefault="00817FB1" w:rsidP="00AD13CB">
      <w:pPr>
        <w:pStyle w:val="Ttulo1"/>
      </w:pPr>
    </w:p>
    <w:p w14:paraId="3D07EAAE" w14:textId="3F7DB1A1" w:rsidR="00AD13CB" w:rsidRPr="002544B1" w:rsidRDefault="00AE296F" w:rsidP="00AD13CB">
      <w:pPr>
        <w:pStyle w:val="Ttulo1"/>
        <w:rPr>
          <w:lang w:val="pt-BR"/>
        </w:rPr>
      </w:pPr>
      <w:r>
        <w:rPr>
          <w:lang w:val="pt-BR"/>
        </w:rPr>
        <w:t xml:space="preserve">Principais </w:t>
      </w:r>
      <w:r w:rsidR="0078121D">
        <w:rPr>
          <w:lang w:val="pt-BR"/>
        </w:rPr>
        <w:t>Tecnologias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11"/>
        <w:gridCol w:w="4515"/>
      </w:tblGrid>
      <w:tr w:rsidR="005B1D68" w:rsidRPr="002544B1" w14:paraId="680ED268" w14:textId="77777777" w:rsidTr="00AE296F">
        <w:tc>
          <w:tcPr>
            <w:tcW w:w="4511" w:type="dxa"/>
          </w:tcPr>
          <w:p w14:paraId="73C2DAE4" w14:textId="160A99EC" w:rsidR="005B1D68" w:rsidRPr="002544B1" w:rsidRDefault="00AC49C5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JavaScript</w:t>
            </w:r>
            <w:proofErr w:type="spellEnd"/>
          </w:p>
          <w:p w14:paraId="55271788" w14:textId="77777777" w:rsidR="00752315" w:rsidRDefault="00AC49C5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TypeScript</w:t>
            </w:r>
            <w:proofErr w:type="spellEnd"/>
          </w:p>
          <w:p w14:paraId="1E3E63C3" w14:textId="77777777" w:rsidR="00AC49C5" w:rsidRDefault="00AC49C5" w:rsidP="00AC49C5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React.js</w:t>
            </w:r>
          </w:p>
          <w:p w14:paraId="15545A30" w14:textId="6F90E36B" w:rsidR="0078121D" w:rsidRPr="00AC49C5" w:rsidRDefault="0078121D" w:rsidP="00AC49C5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Next.js</w:t>
            </w:r>
          </w:p>
        </w:tc>
        <w:tc>
          <w:tcPr>
            <w:tcW w:w="4515" w:type="dxa"/>
            <w:tcMar>
              <w:left w:w="360" w:type="dxa"/>
              <w:right w:w="0" w:type="dxa"/>
            </w:tcMar>
          </w:tcPr>
          <w:p w14:paraId="280BCEF2" w14:textId="21F456EB" w:rsidR="00AE296F" w:rsidRPr="00503D6A" w:rsidRDefault="00AE296F" w:rsidP="00503D6A">
            <w:pPr>
              <w:pStyle w:val="Commarcadores"/>
              <w:numPr>
                <w:ilvl w:val="0"/>
                <w:numId w:val="0"/>
              </w:numPr>
              <w:rPr>
                <w:lang w:val="pt-BR"/>
              </w:rPr>
            </w:pPr>
          </w:p>
        </w:tc>
      </w:tr>
    </w:tbl>
    <w:p w14:paraId="104D2A6C" w14:textId="672DFE50" w:rsidR="00AE296F" w:rsidRDefault="00AE296F" w:rsidP="00AE296F">
      <w:pPr>
        <w:pStyle w:val="Ttulo1"/>
        <w:rPr>
          <w:lang w:val="pt-BR"/>
        </w:rPr>
      </w:pPr>
      <w:r>
        <w:rPr>
          <w:lang w:val="pt-BR"/>
        </w:rPr>
        <w:t>Tecnologias Complementares</w:t>
      </w:r>
    </w:p>
    <w:p w14:paraId="60D388A6" w14:textId="5AFD7B44" w:rsidR="00D91BDC" w:rsidRDefault="00D91BDC" w:rsidP="00D91BDC">
      <w:pPr>
        <w:rPr>
          <w:lang w:val="pt-BR"/>
        </w:rPr>
      </w:pPr>
      <w:r>
        <w:rPr>
          <w:lang w:val="pt-BR"/>
        </w:rPr>
        <w:t>Durante o desenvolvimento utilizo certas bibliotecas para a maioria dos sistemas, algumas delas são:</w:t>
      </w:r>
    </w:p>
    <w:p w14:paraId="45978808" w14:textId="77777777" w:rsidR="00A80269" w:rsidRDefault="00A80269" w:rsidP="00D91BDC">
      <w:pPr>
        <w:pStyle w:val="Commarcadores"/>
        <w:numPr>
          <w:ilvl w:val="0"/>
          <w:numId w:val="4"/>
        </w:numPr>
        <w:rPr>
          <w:lang w:val="pt-BR"/>
        </w:rPr>
        <w:sectPr w:rsidR="00A80269" w:rsidSect="00AC6CDA">
          <w:footerReference w:type="default" r:id="rId12"/>
          <w:headerReference w:type="first" r:id="rId13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58482B66" w14:textId="44177A82" w:rsidR="00D91BDC" w:rsidRPr="002544B1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D91BDC">
        <w:rPr>
          <w:lang w:val="pt-BR"/>
        </w:rPr>
        <w:t>edux</w:t>
      </w:r>
      <w:proofErr w:type="spellEnd"/>
      <w:r w:rsidR="00C63661">
        <w:rPr>
          <w:lang w:val="pt-BR"/>
        </w:rPr>
        <w:t xml:space="preserve"> (</w:t>
      </w:r>
      <w:proofErr w:type="spellStart"/>
      <w:r w:rsidR="00C63661">
        <w:rPr>
          <w:lang w:val="pt-BR"/>
        </w:rPr>
        <w:t>redux</w:t>
      </w:r>
      <w:proofErr w:type="spellEnd"/>
      <w:r w:rsidR="00C63661">
        <w:rPr>
          <w:lang w:val="pt-BR"/>
        </w:rPr>
        <w:t>-toolkit)</w:t>
      </w:r>
    </w:p>
    <w:p w14:paraId="63B5BEBF" w14:textId="4E605A0C" w:rsidR="00D91BDC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jotai</w:t>
      </w:r>
      <w:proofErr w:type="spellEnd"/>
    </w:p>
    <w:p w14:paraId="4E63854B" w14:textId="5158BF77" w:rsidR="00D91BDC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D91BDC">
        <w:rPr>
          <w:lang w:val="pt-BR"/>
        </w:rPr>
        <w:t>eact</w:t>
      </w:r>
      <w:proofErr w:type="spellEnd"/>
      <w:r w:rsidR="00D91BDC">
        <w:rPr>
          <w:lang w:val="pt-BR"/>
        </w:rPr>
        <w:t>-query</w:t>
      </w:r>
    </w:p>
    <w:p w14:paraId="6C5F0A51" w14:textId="59834AE8" w:rsidR="00503D6A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axios</w:t>
      </w:r>
      <w:proofErr w:type="spellEnd"/>
    </w:p>
    <w:p w14:paraId="78E9CE26" w14:textId="42BE9678" w:rsidR="00D91BDC" w:rsidRDefault="00D91BDC" w:rsidP="00D91BDC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Material-UI</w:t>
      </w:r>
    </w:p>
    <w:p w14:paraId="249F40B4" w14:textId="520A774A" w:rsidR="00D91BDC" w:rsidRDefault="00D91BDC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Mantine</w:t>
      </w:r>
      <w:proofErr w:type="spellEnd"/>
      <w:r>
        <w:rPr>
          <w:lang w:val="pt-BR"/>
        </w:rPr>
        <w:t xml:space="preserve"> UI</w:t>
      </w:r>
    </w:p>
    <w:p w14:paraId="768F462B" w14:textId="3C74E741" w:rsidR="00D91BDC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</w:t>
      </w:r>
      <w:r w:rsidR="00D91BDC">
        <w:rPr>
          <w:lang w:val="pt-BR"/>
        </w:rPr>
        <w:t>tyled-components</w:t>
      </w:r>
      <w:proofErr w:type="spellEnd"/>
    </w:p>
    <w:p w14:paraId="6EC7D2A4" w14:textId="62E95296" w:rsidR="00D91BDC" w:rsidRDefault="00503D6A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Tailwind</w:t>
      </w:r>
      <w:proofErr w:type="spellEnd"/>
      <w:r>
        <w:rPr>
          <w:lang w:val="pt-BR"/>
        </w:rPr>
        <w:t xml:space="preserve"> CSS</w:t>
      </w:r>
    </w:p>
    <w:p w14:paraId="3136333E" w14:textId="1BD905E9" w:rsidR="00D91BDC" w:rsidRDefault="00D91BDC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Jest</w:t>
      </w:r>
      <w:proofErr w:type="spellEnd"/>
    </w:p>
    <w:p w14:paraId="6FC46C0C" w14:textId="63BEF83A" w:rsidR="00D91BDC" w:rsidRDefault="00D91BDC" w:rsidP="00D91BDC">
      <w:pPr>
        <w:pStyle w:val="Commarcadores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StoryBook</w:t>
      </w:r>
      <w:proofErr w:type="spellEnd"/>
    </w:p>
    <w:p w14:paraId="5A8B4522" w14:textId="682BC06C" w:rsidR="00D91BDC" w:rsidRPr="00A80269" w:rsidRDefault="00D91BDC" w:rsidP="00D91BDC">
      <w:pPr>
        <w:pStyle w:val="Commarcadores"/>
        <w:numPr>
          <w:ilvl w:val="0"/>
          <w:numId w:val="4"/>
        </w:numPr>
        <w:rPr>
          <w:lang w:val="pt-BR"/>
        </w:rPr>
        <w:sectPr w:rsidR="00D91BDC" w:rsidRPr="00A80269" w:rsidSect="00A80269">
          <w:type w:val="continuous"/>
          <w:pgSz w:w="11906" w:h="16838" w:code="9"/>
          <w:pgMar w:top="907" w:right="1440" w:bottom="1080" w:left="1440" w:header="576" w:footer="720" w:gutter="0"/>
          <w:cols w:num="3" w:space="720"/>
          <w:titlePg/>
          <w:docGrid w:linePitch="360"/>
        </w:sectPr>
      </w:pPr>
    </w:p>
    <w:p w14:paraId="50185E03" w14:textId="155816E5" w:rsidR="0078121D" w:rsidRPr="002544B1" w:rsidRDefault="0078121D" w:rsidP="0078121D">
      <w:pPr>
        <w:pStyle w:val="Ttulo1"/>
        <w:rPr>
          <w:lang w:val="pt-BR"/>
        </w:rPr>
      </w:pPr>
      <w:r>
        <w:rPr>
          <w:lang w:val="pt-BR"/>
        </w:rPr>
        <w:t>Habilidades</w:t>
      </w:r>
    </w:p>
    <w:p w14:paraId="078D546D" w14:textId="77777777" w:rsidR="00E3282B" w:rsidRDefault="00E3282B" w:rsidP="0078121D">
      <w:pPr>
        <w:pStyle w:val="Commarcadores"/>
        <w:numPr>
          <w:ilvl w:val="0"/>
          <w:numId w:val="4"/>
        </w:numPr>
        <w:rPr>
          <w:lang w:val="pt-BR"/>
        </w:rPr>
        <w:sectPr w:rsidR="00E3282B" w:rsidSect="00AE296F">
          <w:type w:val="continuous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FAF9E20" w14:textId="21294FD5" w:rsidR="003B5606" w:rsidRPr="003B5606" w:rsidRDefault="003B5606" w:rsidP="003B5606">
      <w:pPr>
        <w:pStyle w:val="Commarcadores"/>
        <w:numPr>
          <w:ilvl w:val="0"/>
          <w:numId w:val="4"/>
        </w:numPr>
        <w:rPr>
          <w:lang w:val="pt-BR"/>
        </w:rPr>
      </w:pPr>
      <w:r w:rsidRPr="003B5606">
        <w:rPr>
          <w:lang w:val="pt-BR"/>
        </w:rPr>
        <w:t>Cria</w:t>
      </w:r>
      <w:r>
        <w:rPr>
          <w:lang w:val="pt-BR"/>
        </w:rPr>
        <w:t>r</w:t>
      </w:r>
      <w:r w:rsidRPr="003B5606">
        <w:rPr>
          <w:lang w:val="pt-BR"/>
        </w:rPr>
        <w:t xml:space="preserve"> </w:t>
      </w:r>
      <w:r>
        <w:rPr>
          <w:lang w:val="pt-BR"/>
        </w:rPr>
        <w:t>um</w:t>
      </w:r>
      <w:r w:rsidRPr="003B5606">
        <w:rPr>
          <w:lang w:val="pt-BR"/>
        </w:rPr>
        <w:t xml:space="preserve"> código legível para outros desenvolvedores</w:t>
      </w:r>
      <w:r>
        <w:rPr>
          <w:lang w:val="pt-BR"/>
        </w:rPr>
        <w:t>.</w:t>
      </w:r>
    </w:p>
    <w:p w14:paraId="5E0A641D" w14:textId="35BD85C5" w:rsidR="003B5606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Criar testes para garantir a confiabilidade do sistema.</w:t>
      </w:r>
    </w:p>
    <w:p w14:paraId="3B830D48" w14:textId="434407E0" w:rsidR="003B5606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Documentar os componentes do sistema.</w:t>
      </w:r>
    </w:p>
    <w:p w14:paraId="23EEE9EE" w14:textId="5EFA9187" w:rsidR="00BF2194" w:rsidRPr="00BF2194" w:rsidRDefault="00BF2194" w:rsidP="00BF2194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Encontrar bugs e propor planos de ação para correção</w:t>
      </w:r>
      <w:r w:rsidRPr="003B5606">
        <w:rPr>
          <w:lang w:val="pt-BR"/>
        </w:rPr>
        <w:t>.</w:t>
      </w:r>
    </w:p>
    <w:p w14:paraId="46F18958" w14:textId="6877E96C" w:rsidR="0078121D" w:rsidRPr="002544B1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Trabalh</w:t>
      </w:r>
      <w:r w:rsidR="003B5606">
        <w:rPr>
          <w:lang w:val="pt-BR"/>
        </w:rPr>
        <w:t>ar</w:t>
      </w:r>
      <w:r>
        <w:rPr>
          <w:lang w:val="pt-BR"/>
        </w:rPr>
        <w:t xml:space="preserve"> em equipe</w:t>
      </w:r>
      <w:r w:rsidR="003B5606">
        <w:rPr>
          <w:lang w:val="pt-BR"/>
        </w:rPr>
        <w:t>.</w:t>
      </w:r>
    </w:p>
    <w:p w14:paraId="3B2ED241" w14:textId="2E7C3DFC" w:rsidR="0078121D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Pensamento criativo</w:t>
      </w:r>
      <w:r w:rsidR="003B5606">
        <w:rPr>
          <w:lang w:val="pt-BR"/>
        </w:rPr>
        <w:t>.</w:t>
      </w:r>
    </w:p>
    <w:p w14:paraId="62F56F33" w14:textId="53163467" w:rsidR="0077476B" w:rsidRDefault="003B5606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t>S</w:t>
      </w:r>
      <w:r w:rsidR="0077476B">
        <w:t>eguir instruções e entregar resultados de qualidade</w:t>
      </w:r>
      <w:r>
        <w:t>.</w:t>
      </w:r>
    </w:p>
    <w:p w14:paraId="44CB3CFD" w14:textId="23C99515" w:rsidR="003B5606" w:rsidRPr="003B5606" w:rsidRDefault="003B5606" w:rsidP="003B560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Liderar desenvolvedores júniores.</w:t>
      </w:r>
    </w:p>
    <w:p w14:paraId="7DD7FCCA" w14:textId="3D75FEE3" w:rsidR="0078121D" w:rsidRDefault="0078121D" w:rsidP="0078121D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Disposição para aprendizado continuo</w:t>
      </w:r>
      <w:r w:rsidR="003B5606">
        <w:rPr>
          <w:lang w:val="pt-BR"/>
        </w:rPr>
        <w:t>.</w:t>
      </w:r>
    </w:p>
    <w:p w14:paraId="53EC9CA8" w14:textId="77777777" w:rsidR="00E3282B" w:rsidRDefault="00E3282B" w:rsidP="0078121D">
      <w:pPr>
        <w:rPr>
          <w:lang w:val="pt-BR"/>
        </w:rPr>
        <w:sectPr w:rsidR="00E3282B" w:rsidSect="003B5606">
          <w:type w:val="continuous"/>
          <w:pgSz w:w="11906" w:h="16838" w:code="9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1BAADE56" w14:textId="6573B5C2" w:rsidR="005B1D68" w:rsidRPr="002544B1" w:rsidRDefault="00000000" w:rsidP="004937A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B6B6E9A3609949B1A1193D4F9F999454"/>
          </w:placeholder>
          <w:temporary/>
          <w:showingPlcHdr/>
          <w15:appearance w15:val="hidden"/>
        </w:sdtPr>
        <w:sdtContent>
          <w:r w:rsidR="004937AE" w:rsidRPr="002544B1">
            <w:rPr>
              <w:lang w:val="pt-BR" w:bidi="pt-BR"/>
            </w:rPr>
            <w:t>Experiência</w:t>
          </w:r>
        </w:sdtContent>
      </w:sdt>
    </w:p>
    <w:p w14:paraId="05205B11" w14:textId="42878A3D" w:rsidR="0023705D" w:rsidRPr="002544B1" w:rsidRDefault="000200BE" w:rsidP="00D413F9">
      <w:pPr>
        <w:pStyle w:val="Ttulo3"/>
        <w:rPr>
          <w:lang w:val="pt-BR"/>
        </w:rPr>
      </w:pPr>
      <w:r>
        <w:rPr>
          <w:lang w:val="pt-BR"/>
        </w:rPr>
        <w:t>Junho de 2022</w:t>
      </w:r>
      <w:r w:rsidR="00D413F9" w:rsidRPr="002544B1">
        <w:rPr>
          <w:lang w:val="pt-BR" w:bidi="pt-BR"/>
        </w:rPr>
        <w:t xml:space="preserve"> – </w:t>
      </w:r>
      <w:r>
        <w:rPr>
          <w:lang w:val="pt-BR"/>
        </w:rPr>
        <w:t>Novembro de 2022</w:t>
      </w:r>
    </w:p>
    <w:p w14:paraId="45525C23" w14:textId="06EB7996" w:rsidR="0023705D" w:rsidRPr="002544B1" w:rsidRDefault="00B80A7C" w:rsidP="00513EFC">
      <w:pPr>
        <w:pStyle w:val="Ttulo2"/>
        <w:rPr>
          <w:lang w:val="pt-BR"/>
        </w:rPr>
      </w:pPr>
      <w:r>
        <w:rPr>
          <w:lang w:val="pt-BR"/>
        </w:rPr>
        <w:t>Desenvolvedor Front-End</w:t>
      </w:r>
      <w:r w:rsidR="0095272C"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 xml:space="preserve">Salão de Beleza da July </w:t>
      </w:r>
      <w:proofErr w:type="spellStart"/>
      <w:r>
        <w:rPr>
          <w:rStyle w:val="nfase"/>
          <w:lang w:val="pt-BR"/>
        </w:rPr>
        <w:t>Otch</w:t>
      </w:r>
      <w:proofErr w:type="spellEnd"/>
      <w:r>
        <w:rPr>
          <w:rStyle w:val="nfase"/>
          <w:lang w:val="pt-BR"/>
        </w:rPr>
        <w:t>.</w:t>
      </w:r>
    </w:p>
    <w:p w14:paraId="03A59711" w14:textId="76840EE3" w:rsidR="00D413F9" w:rsidRPr="002544B1" w:rsidRDefault="000200BE" w:rsidP="00D413F9">
      <w:pPr>
        <w:rPr>
          <w:lang w:val="pt-BR"/>
        </w:rPr>
      </w:pPr>
      <w:r>
        <w:t xml:space="preserve">Responsável pela criação e manutenção do site da empresa. Lidando com toda questão de otimização em geral, </w:t>
      </w:r>
      <w:r w:rsidRPr="000200BE">
        <w:rPr>
          <w:b/>
          <w:bCs/>
        </w:rPr>
        <w:t>SEO</w:t>
      </w:r>
      <w:r>
        <w:t xml:space="preserve"> e </w:t>
      </w:r>
      <w:r w:rsidRPr="000200BE">
        <w:rPr>
          <w:b/>
          <w:bCs/>
        </w:rPr>
        <w:t>acessibilidade</w:t>
      </w:r>
      <w:r>
        <w:t xml:space="preserve"> principalmente.</w:t>
      </w:r>
    </w:p>
    <w:p w14:paraId="02A10D51" w14:textId="55C7227E" w:rsidR="00D413F9" w:rsidRPr="002544B1" w:rsidRDefault="00071F98" w:rsidP="00D413F9">
      <w:pPr>
        <w:pStyle w:val="Ttulo3"/>
        <w:rPr>
          <w:lang w:val="pt-BR"/>
        </w:rPr>
      </w:pPr>
      <w:r>
        <w:rPr>
          <w:lang w:val="pt-BR"/>
        </w:rPr>
        <w:t>Janeiro de 2022</w:t>
      </w:r>
      <w:r w:rsidR="00D413F9" w:rsidRPr="002544B1">
        <w:rPr>
          <w:lang w:val="pt-BR" w:bidi="pt-BR"/>
        </w:rPr>
        <w:t xml:space="preserve"> – </w:t>
      </w:r>
      <w:r>
        <w:rPr>
          <w:lang w:val="pt-BR"/>
        </w:rPr>
        <w:t>Atualmente</w:t>
      </w:r>
    </w:p>
    <w:p w14:paraId="7788A15B" w14:textId="6DAFBC98" w:rsidR="00D413F9" w:rsidRPr="002544B1" w:rsidRDefault="000200BE" w:rsidP="00513EFC">
      <w:pPr>
        <w:pStyle w:val="Ttulo2"/>
        <w:rPr>
          <w:lang w:val="pt-BR"/>
        </w:rPr>
      </w:pPr>
      <w:r>
        <w:rPr>
          <w:lang w:val="pt-BR"/>
        </w:rPr>
        <w:t>Desenvolvedor Full-Stack</w:t>
      </w:r>
      <w:r w:rsidR="0095272C"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>Freelancer Autônomo</w:t>
      </w:r>
    </w:p>
    <w:p w14:paraId="4FA32475" w14:textId="6DA78A78" w:rsidR="00D413F9" w:rsidRDefault="005D658F" w:rsidP="00D413F9">
      <w:pPr>
        <w:rPr>
          <w:lang w:val="pt-BR"/>
        </w:rPr>
      </w:pPr>
      <w:r>
        <w:rPr>
          <w:lang w:val="pt-BR"/>
        </w:rPr>
        <w:t>Responsável pelo desenvolvimento de planos, metas e cronogramas a fim de concluir os projetos dentro do prazo. Apoio na resolução de conflitos, buscando negociar acordos benéficos para ambas as partes.</w:t>
      </w:r>
      <w:r w:rsidR="00503D6A">
        <w:rPr>
          <w:lang w:val="pt-BR"/>
        </w:rPr>
        <w:t xml:space="preserve"> Durante o meu percurso como Freelancer tenho me deparado com diversos desafios, desde times mal gerenciados à códigos legados e tudo isso tem me tornado um profissional mais maduro. </w:t>
      </w:r>
    </w:p>
    <w:p w14:paraId="40BA8BC6" w14:textId="50FC428E" w:rsidR="0070237E" w:rsidRPr="002544B1" w:rsidRDefault="00847499" w:rsidP="00725CB5">
      <w:pPr>
        <w:pStyle w:val="Ttulo1"/>
        <w:rPr>
          <w:lang w:val="pt-BR"/>
        </w:rPr>
      </w:pPr>
      <w:r>
        <w:rPr>
          <w:lang w:val="pt-BR"/>
        </w:rPr>
        <w:t>Formação Acadêmica</w:t>
      </w:r>
    </w:p>
    <w:p w14:paraId="4F90FAA7" w14:textId="47AFB546" w:rsidR="0070237E" w:rsidRPr="002544B1" w:rsidRDefault="00847499" w:rsidP="0070237E">
      <w:pPr>
        <w:pStyle w:val="Ttulo3"/>
        <w:rPr>
          <w:lang w:val="pt-BR"/>
        </w:rPr>
      </w:pPr>
      <w:r>
        <w:rPr>
          <w:lang w:val="pt-BR"/>
        </w:rPr>
        <w:t>Janeiro de 2018 –</w:t>
      </w:r>
      <w:r w:rsidR="0070237E" w:rsidRPr="002544B1">
        <w:rPr>
          <w:lang w:val="pt-BR" w:bidi="pt-BR"/>
        </w:rPr>
        <w:t xml:space="preserve"> </w:t>
      </w:r>
      <w:r>
        <w:rPr>
          <w:lang w:val="pt-BR" w:bidi="pt-BR"/>
        </w:rPr>
        <w:t>Abril de 2022</w:t>
      </w:r>
    </w:p>
    <w:p w14:paraId="07ECBCB3" w14:textId="14AB340B" w:rsidR="0070237E" w:rsidRPr="002544B1" w:rsidRDefault="00847499" w:rsidP="00FC4EAE">
      <w:pPr>
        <w:pStyle w:val="Ttulo2"/>
        <w:spacing w:after="120"/>
        <w:rPr>
          <w:lang w:val="pt-BR"/>
        </w:rPr>
      </w:pPr>
      <w:r>
        <w:rPr>
          <w:lang w:val="pt-BR"/>
        </w:rPr>
        <w:t>Informática de Gestão</w:t>
      </w:r>
      <w:r w:rsidR="0095272C"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 xml:space="preserve">Instituto Politécnico de Administração e Gestão da </w:t>
      </w:r>
      <w:proofErr w:type="spellStart"/>
      <w:r>
        <w:rPr>
          <w:rStyle w:val="nfase"/>
          <w:lang w:val="pt-BR"/>
        </w:rPr>
        <w:t>Catumbela</w:t>
      </w:r>
      <w:proofErr w:type="spellEnd"/>
    </w:p>
    <w:p w14:paraId="1B16C304" w14:textId="169FF779" w:rsidR="0078121D" w:rsidRDefault="00847499" w:rsidP="0070237E">
      <w:pPr>
        <w:rPr>
          <w:lang w:val="pt-BR"/>
        </w:rPr>
      </w:pPr>
      <w:r>
        <w:rPr>
          <w:lang w:val="pt-BR"/>
        </w:rPr>
        <w:t xml:space="preserve">Durante a minha jornada no Ensino Médio fui considerado como o melhor da escola em </w:t>
      </w:r>
      <w:r w:rsidR="001D6EF7">
        <w:rPr>
          <w:lang w:val="pt-BR"/>
        </w:rPr>
        <w:t>p</w:t>
      </w:r>
      <w:r>
        <w:rPr>
          <w:lang w:val="pt-BR"/>
        </w:rPr>
        <w:t xml:space="preserve">rogramação, </w:t>
      </w:r>
      <w:r w:rsidR="00E551B8">
        <w:rPr>
          <w:lang w:val="pt-BR"/>
        </w:rPr>
        <w:t xml:space="preserve">no 1º ano eu já estava estudando HTML e CSS, assunto que seria lecionado no 3º ano. No 2º ano já estava usando </w:t>
      </w:r>
      <w:proofErr w:type="spellStart"/>
      <w:r w:rsidR="00E551B8">
        <w:rPr>
          <w:lang w:val="pt-BR"/>
        </w:rPr>
        <w:t>JavaScript</w:t>
      </w:r>
      <w:proofErr w:type="spellEnd"/>
      <w:r w:rsidR="00E551B8">
        <w:rPr>
          <w:lang w:val="pt-BR"/>
        </w:rPr>
        <w:t xml:space="preserve">, PHP e MySQL e construindo o front-end e </w:t>
      </w:r>
      <w:proofErr w:type="spellStart"/>
      <w:r w:rsidR="00E551B8">
        <w:rPr>
          <w:lang w:val="pt-BR"/>
        </w:rPr>
        <w:t>back</w:t>
      </w:r>
      <w:proofErr w:type="spellEnd"/>
      <w:r w:rsidR="00E551B8">
        <w:rPr>
          <w:lang w:val="pt-BR"/>
        </w:rPr>
        <w:t xml:space="preserve">-end de sistemas simples. No 3º ano, período em que começaram as aulas de HTML e </w:t>
      </w:r>
      <w:r w:rsidR="00B7025E">
        <w:rPr>
          <w:lang w:val="pt-BR"/>
        </w:rPr>
        <w:t>CSS, comecei</w:t>
      </w:r>
      <w:r w:rsidR="00E551B8">
        <w:rPr>
          <w:lang w:val="pt-BR"/>
        </w:rPr>
        <w:t xml:space="preserve"> os meus estudos em React e </w:t>
      </w:r>
      <w:proofErr w:type="spellStart"/>
      <w:r w:rsidR="00E551B8">
        <w:rPr>
          <w:lang w:val="pt-BR"/>
        </w:rPr>
        <w:t>Laravel</w:t>
      </w:r>
      <w:proofErr w:type="spellEnd"/>
      <w:r w:rsidR="00E551B8">
        <w:rPr>
          <w:lang w:val="pt-BR"/>
        </w:rPr>
        <w:t xml:space="preserve"> e já criava aplicações mais complexas com certa qualidade e facilidade, sempre estive anos à frente dos meus colegas e fui muito respeitado</w:t>
      </w:r>
      <w:r w:rsidR="007037B5">
        <w:rPr>
          <w:lang w:val="pt-BR"/>
        </w:rPr>
        <w:t xml:space="preserve"> durante todo o Ensino Médio.</w:t>
      </w:r>
    </w:p>
    <w:p w14:paraId="7C5518B8" w14:textId="77777777" w:rsidR="00D02FE6" w:rsidRPr="002544B1" w:rsidRDefault="00D02FE6" w:rsidP="00D02FE6">
      <w:pPr>
        <w:pStyle w:val="Ttulo1"/>
        <w:rPr>
          <w:lang w:val="pt-BR"/>
        </w:rPr>
      </w:pPr>
      <w:r>
        <w:rPr>
          <w:lang w:val="pt-BR"/>
        </w:rPr>
        <w:t>Atividades Complementares</w:t>
      </w:r>
    </w:p>
    <w:p w14:paraId="67A250E3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Criei o protótipo de um sistema do zero usando o </w:t>
      </w:r>
      <w:proofErr w:type="spellStart"/>
      <w:r>
        <w:rPr>
          <w:lang w:val="pt-BR"/>
        </w:rPr>
        <w:t>AdobeXD</w:t>
      </w:r>
      <w:proofErr w:type="spellEnd"/>
      <w:r>
        <w:rPr>
          <w:lang w:val="pt-BR"/>
        </w:rPr>
        <w:t>, não sou um expert em UI/UX, entretanto passar por essa experiencia me tornou um profissional com um comprometimento maior em criar os componentes projetados pelo UI designer com alta fidelidade, se atentando aos mínimos detalhes.</w:t>
      </w:r>
    </w:p>
    <w:p w14:paraId="59061304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Desenvolvi inúmeros projetos de estudo desde a fase da idealização, prototipação, modelagem do banco de dados, codificação até a implantação do projeto na internet.</w:t>
      </w:r>
    </w:p>
    <w:p w14:paraId="591478A3" w14:textId="77777777" w:rsidR="00D02FE6" w:rsidRDefault="00D02FE6" w:rsidP="00D02FE6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Tenho ajudado desenvolvedores júniores em revisões de código, resolução de bugs, dicas para melhorar o código, e inclusive ajuda-los a dar os próximos passos.</w:t>
      </w:r>
    </w:p>
    <w:p w14:paraId="104C3020" w14:textId="3FBAECFE" w:rsidR="00231F62" w:rsidRPr="002544B1" w:rsidRDefault="00231F62" w:rsidP="00231F62">
      <w:pPr>
        <w:pStyle w:val="Ttulo1"/>
        <w:rPr>
          <w:lang w:val="pt-BR"/>
        </w:rPr>
      </w:pPr>
      <w:r>
        <w:rPr>
          <w:lang w:val="pt-BR"/>
        </w:rPr>
        <w:t>Idiomas</w:t>
      </w:r>
    </w:p>
    <w:p w14:paraId="20AE61E1" w14:textId="499012FC" w:rsidR="00231F62" w:rsidRPr="003B5606" w:rsidRDefault="00231F62" w:rsidP="00231F6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Português (Nativo)</w:t>
      </w:r>
    </w:p>
    <w:p w14:paraId="5CEDBDFB" w14:textId="3C8DEFE2" w:rsidR="00231F62" w:rsidRDefault="00231F62" w:rsidP="00231F6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Inglês Intermediário</w:t>
      </w:r>
    </w:p>
    <w:p w14:paraId="0E0C3CD9" w14:textId="4F7817A7" w:rsidR="00231F62" w:rsidRPr="002544B1" w:rsidRDefault="00503D6A" w:rsidP="00231F62">
      <w:pPr>
        <w:pStyle w:val="Ttulo1"/>
        <w:rPr>
          <w:lang w:val="pt-BR"/>
        </w:rPr>
      </w:pPr>
      <w:r>
        <w:rPr>
          <w:lang w:val="pt-BR"/>
        </w:rPr>
        <w:lastRenderedPageBreak/>
        <w:br/>
      </w:r>
      <w:r w:rsidR="00231F62">
        <w:rPr>
          <w:lang w:val="pt-BR"/>
        </w:rPr>
        <w:t>Hobbies</w:t>
      </w:r>
    </w:p>
    <w:p w14:paraId="108A810E" w14:textId="4F18B0EB" w:rsidR="00246CE2" w:rsidRPr="003B5606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Programa</w:t>
      </w:r>
      <w:r w:rsidR="008303D3">
        <w:rPr>
          <w:lang w:val="pt-BR"/>
        </w:rPr>
        <w:t xml:space="preserve">r e estudar tecnologias e conceitos interessantes do mundo da tecnologia é sem dúvida o meu maior </w:t>
      </w:r>
      <w:proofErr w:type="spellStart"/>
      <w:r w:rsidR="008303D3">
        <w:rPr>
          <w:lang w:val="pt-BR"/>
        </w:rPr>
        <w:t>hobbie</w:t>
      </w:r>
      <w:proofErr w:type="spellEnd"/>
      <w:r w:rsidR="008303D3">
        <w:rPr>
          <w:lang w:val="pt-BR"/>
        </w:rPr>
        <w:t>.</w:t>
      </w:r>
    </w:p>
    <w:p w14:paraId="2C85B2C8" w14:textId="7255343D" w:rsidR="00246CE2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Ver filmes, seriados e animes.</w:t>
      </w:r>
      <w:r w:rsidR="008303D3">
        <w:rPr>
          <w:lang w:val="pt-BR"/>
        </w:rPr>
        <w:t xml:space="preserve"> Adoro ficção cientifica e romance.</w:t>
      </w:r>
    </w:p>
    <w:p w14:paraId="48D6060A" w14:textId="2A6591D0" w:rsidR="00246CE2" w:rsidRDefault="00246CE2" w:rsidP="00246CE2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Ouvir música</w:t>
      </w:r>
      <w:r w:rsidR="006A4336">
        <w:rPr>
          <w:lang w:val="pt-BR"/>
        </w:rPr>
        <w:t>.</w:t>
      </w:r>
    </w:p>
    <w:p w14:paraId="755B18EC" w14:textId="6F33EB24" w:rsidR="00AC5B69" w:rsidRPr="00437333" w:rsidRDefault="008303D3" w:rsidP="00437333">
      <w:pPr>
        <w:pStyle w:val="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Ler romance, ficção cientifica ou algum livro de âmbito social.</w:t>
      </w:r>
    </w:p>
    <w:p w14:paraId="73A98E25" w14:textId="77777777" w:rsidR="00AC5B69" w:rsidRDefault="00AC5B69" w:rsidP="00AE296F">
      <w:pPr>
        <w:pStyle w:val="Commarcadores"/>
        <w:numPr>
          <w:ilvl w:val="0"/>
          <w:numId w:val="0"/>
        </w:numPr>
        <w:rPr>
          <w:lang w:val="pt-BR"/>
        </w:rPr>
      </w:pPr>
    </w:p>
    <w:p w14:paraId="33AB2F18" w14:textId="24122FF8" w:rsidR="00AE296F" w:rsidRPr="00540196" w:rsidRDefault="00AE296F" w:rsidP="00AE296F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Para mais informações sobre o meu perfil pessoal e profissional </w:t>
      </w:r>
      <w:hyperlink r:id="rId14" w:history="1">
        <w:r w:rsidRPr="00AE296F">
          <w:rPr>
            <w:rStyle w:val="Hyperlink"/>
            <w:lang w:val="pt-BR"/>
          </w:rPr>
          <w:t xml:space="preserve">visite meu </w:t>
        </w:r>
        <w:proofErr w:type="spellStart"/>
        <w:r w:rsidRPr="00AE296F">
          <w:rPr>
            <w:rStyle w:val="Hyperlink"/>
            <w:lang w:val="pt-BR"/>
          </w:rPr>
          <w:t>portfolio</w:t>
        </w:r>
        <w:proofErr w:type="spellEnd"/>
      </w:hyperlink>
      <w:r w:rsidR="006C782A">
        <w:rPr>
          <w:lang w:val="pt-BR"/>
        </w:rPr>
        <w:t>.</w:t>
      </w:r>
    </w:p>
    <w:sectPr w:rsidR="00AE296F" w:rsidRPr="00540196" w:rsidSect="00E3282B"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282E" w14:textId="77777777" w:rsidR="00687E3C" w:rsidRDefault="00687E3C" w:rsidP="00725803">
      <w:pPr>
        <w:spacing w:after="0"/>
      </w:pPr>
      <w:r>
        <w:separator/>
      </w:r>
    </w:p>
  </w:endnote>
  <w:endnote w:type="continuationSeparator" w:id="0">
    <w:p w14:paraId="5CCDC031" w14:textId="77777777" w:rsidR="00687E3C" w:rsidRDefault="00687E3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FFA26" w14:textId="0EF95291" w:rsidR="005A4A49" w:rsidRPr="002544B1" w:rsidRDefault="005A4A49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2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AD02" w14:textId="77777777" w:rsidR="00687E3C" w:rsidRDefault="00687E3C" w:rsidP="00725803">
      <w:pPr>
        <w:spacing w:after="0"/>
      </w:pPr>
      <w:r>
        <w:separator/>
      </w:r>
    </w:p>
  </w:footnote>
  <w:footnote w:type="continuationSeparator" w:id="0">
    <w:p w14:paraId="577B3CAF" w14:textId="77777777" w:rsidR="00687E3C" w:rsidRDefault="00687E3C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436D" w14:textId="0F034344" w:rsidR="00E16D69" w:rsidRPr="00E16D69" w:rsidRDefault="00E16D69" w:rsidP="003F50B5">
    <w:pPr>
      <w:pStyle w:val="Cabealho"/>
      <w:spacing w:line="600" w:lineRule="auto"/>
      <w:jc w:val="right"/>
      <w:rPr>
        <w:lang w:val="pt-BR"/>
      </w:rPr>
    </w:pPr>
    <w:r>
      <w:rPr>
        <w:lang w:val="pt-BR"/>
      </w:rPr>
      <w:t>Francisco Fetapi – Desenvolvedor Front-end 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1539786">
    <w:abstractNumId w:val="9"/>
  </w:num>
  <w:num w:numId="2" w16cid:durableId="1534884327">
    <w:abstractNumId w:val="7"/>
  </w:num>
  <w:num w:numId="3" w16cid:durableId="344020316">
    <w:abstractNumId w:val="6"/>
  </w:num>
  <w:num w:numId="4" w16cid:durableId="13509138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62523">
    <w:abstractNumId w:val="8"/>
  </w:num>
  <w:num w:numId="6" w16cid:durableId="158737384">
    <w:abstractNumId w:val="10"/>
  </w:num>
  <w:num w:numId="7" w16cid:durableId="772239590">
    <w:abstractNumId w:val="5"/>
  </w:num>
  <w:num w:numId="8" w16cid:durableId="1792893129">
    <w:abstractNumId w:val="4"/>
  </w:num>
  <w:num w:numId="9" w16cid:durableId="921988654">
    <w:abstractNumId w:val="3"/>
  </w:num>
  <w:num w:numId="10" w16cid:durableId="424154263">
    <w:abstractNumId w:val="2"/>
  </w:num>
  <w:num w:numId="11" w16cid:durableId="1241066572">
    <w:abstractNumId w:val="1"/>
  </w:num>
  <w:num w:numId="12" w16cid:durableId="15008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8"/>
    <w:rsid w:val="000200BE"/>
    <w:rsid w:val="00025E77"/>
    <w:rsid w:val="00027312"/>
    <w:rsid w:val="000645F2"/>
    <w:rsid w:val="00071F98"/>
    <w:rsid w:val="00082F03"/>
    <w:rsid w:val="000835A0"/>
    <w:rsid w:val="000934A2"/>
    <w:rsid w:val="0013408F"/>
    <w:rsid w:val="001B0955"/>
    <w:rsid w:val="001D6EF7"/>
    <w:rsid w:val="001E1DDA"/>
    <w:rsid w:val="002148D4"/>
    <w:rsid w:val="00227784"/>
    <w:rsid w:val="00231F62"/>
    <w:rsid w:val="0023705D"/>
    <w:rsid w:val="00246CE2"/>
    <w:rsid w:val="00250A31"/>
    <w:rsid w:val="00251C13"/>
    <w:rsid w:val="002544B1"/>
    <w:rsid w:val="002922D0"/>
    <w:rsid w:val="00340B03"/>
    <w:rsid w:val="00371C23"/>
    <w:rsid w:val="00380AE7"/>
    <w:rsid w:val="003A6943"/>
    <w:rsid w:val="003B5606"/>
    <w:rsid w:val="003F50B5"/>
    <w:rsid w:val="0040532D"/>
    <w:rsid w:val="00410BA2"/>
    <w:rsid w:val="00434074"/>
    <w:rsid w:val="00437333"/>
    <w:rsid w:val="00463C3B"/>
    <w:rsid w:val="004937AE"/>
    <w:rsid w:val="004D796E"/>
    <w:rsid w:val="004E2970"/>
    <w:rsid w:val="004F4093"/>
    <w:rsid w:val="005026DD"/>
    <w:rsid w:val="00503D6A"/>
    <w:rsid w:val="00513EFC"/>
    <w:rsid w:val="0052113B"/>
    <w:rsid w:val="00540196"/>
    <w:rsid w:val="00564951"/>
    <w:rsid w:val="00573BF9"/>
    <w:rsid w:val="005A3F4D"/>
    <w:rsid w:val="005A4A49"/>
    <w:rsid w:val="005B1D68"/>
    <w:rsid w:val="005D658F"/>
    <w:rsid w:val="00611B37"/>
    <w:rsid w:val="006252B4"/>
    <w:rsid w:val="00646BA2"/>
    <w:rsid w:val="0065065A"/>
    <w:rsid w:val="00675EA0"/>
    <w:rsid w:val="00687E3C"/>
    <w:rsid w:val="006A4336"/>
    <w:rsid w:val="006C08A0"/>
    <w:rsid w:val="006C47D8"/>
    <w:rsid w:val="006C782A"/>
    <w:rsid w:val="006D2D08"/>
    <w:rsid w:val="006F26A2"/>
    <w:rsid w:val="0070237E"/>
    <w:rsid w:val="007037B5"/>
    <w:rsid w:val="00710509"/>
    <w:rsid w:val="00725803"/>
    <w:rsid w:val="00725CB5"/>
    <w:rsid w:val="007307A3"/>
    <w:rsid w:val="00752315"/>
    <w:rsid w:val="0077476B"/>
    <w:rsid w:val="0078121D"/>
    <w:rsid w:val="00817FB1"/>
    <w:rsid w:val="008303D3"/>
    <w:rsid w:val="00847499"/>
    <w:rsid w:val="00857E6B"/>
    <w:rsid w:val="0088317B"/>
    <w:rsid w:val="008968C4"/>
    <w:rsid w:val="008979EF"/>
    <w:rsid w:val="008D7C1C"/>
    <w:rsid w:val="009079CF"/>
    <w:rsid w:val="0092291B"/>
    <w:rsid w:val="00932D92"/>
    <w:rsid w:val="0095272C"/>
    <w:rsid w:val="00972024"/>
    <w:rsid w:val="009A1D53"/>
    <w:rsid w:val="009E5CC6"/>
    <w:rsid w:val="009F04D2"/>
    <w:rsid w:val="009F0BE5"/>
    <w:rsid w:val="009F2BA7"/>
    <w:rsid w:val="009F6DA0"/>
    <w:rsid w:val="00A01182"/>
    <w:rsid w:val="00A53FD1"/>
    <w:rsid w:val="00A80269"/>
    <w:rsid w:val="00AC49C5"/>
    <w:rsid w:val="00AC5B69"/>
    <w:rsid w:val="00AC6CDA"/>
    <w:rsid w:val="00AD13CB"/>
    <w:rsid w:val="00AD3FD8"/>
    <w:rsid w:val="00AE296F"/>
    <w:rsid w:val="00B1329F"/>
    <w:rsid w:val="00B3072F"/>
    <w:rsid w:val="00B370A8"/>
    <w:rsid w:val="00B7025E"/>
    <w:rsid w:val="00B80A7C"/>
    <w:rsid w:val="00BC7376"/>
    <w:rsid w:val="00BD669A"/>
    <w:rsid w:val="00BF2194"/>
    <w:rsid w:val="00C13F2B"/>
    <w:rsid w:val="00C43D65"/>
    <w:rsid w:val="00C553D0"/>
    <w:rsid w:val="00C63661"/>
    <w:rsid w:val="00C84833"/>
    <w:rsid w:val="00C85EBC"/>
    <w:rsid w:val="00C9044F"/>
    <w:rsid w:val="00D02FE6"/>
    <w:rsid w:val="00D2420D"/>
    <w:rsid w:val="00D254B3"/>
    <w:rsid w:val="00D30382"/>
    <w:rsid w:val="00D40428"/>
    <w:rsid w:val="00D413F9"/>
    <w:rsid w:val="00D44E50"/>
    <w:rsid w:val="00D7570D"/>
    <w:rsid w:val="00D90060"/>
    <w:rsid w:val="00D91BDC"/>
    <w:rsid w:val="00D92B95"/>
    <w:rsid w:val="00E03F71"/>
    <w:rsid w:val="00E154B5"/>
    <w:rsid w:val="00E16D69"/>
    <w:rsid w:val="00E232F0"/>
    <w:rsid w:val="00E3282B"/>
    <w:rsid w:val="00E52791"/>
    <w:rsid w:val="00E551B8"/>
    <w:rsid w:val="00E5560B"/>
    <w:rsid w:val="00E83195"/>
    <w:rsid w:val="00F00A4F"/>
    <w:rsid w:val="00F33CD8"/>
    <w:rsid w:val="00FC4EAE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24C19"/>
  <w15:chartTrackingRefBased/>
  <w15:docId w15:val="{548E7D02-142C-4F35-8750-F1C8329D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oPendente">
    <w:name w:val="Unresolved Mention"/>
    <w:basedOn w:val="Fontepargpadro"/>
    <w:uiPriority w:val="99"/>
    <w:semiHidden/>
    <w:unhideWhenUsed/>
    <w:rsid w:val="009E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anciscofetapi.vercel.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francisco-fetapi-058472223/" TargetMode="External"/><Relationship Id="rId4" Type="http://schemas.openxmlformats.org/officeDocument/2006/relationships/styles" Target="styles.xml"/><Relationship Id="rId9" Type="http://schemas.openxmlformats.org/officeDocument/2006/relationships/hyperlink" Target="mailto:franciscofetapi10@gmail.com" TargetMode="External"/><Relationship Id="rId14" Type="http://schemas.openxmlformats.org/officeDocument/2006/relationships/hyperlink" Target="http://franciscofetapi.vercel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%20Fetapi\AppData\Roaming\Microsoft\Templates\Curr&#237;culo%20Equilibrado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7A54FC4E754EE992ACDC5CB989A0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7EAC79-3EDA-43AD-A5D8-7E79ABC58D9E}"/>
      </w:docPartPr>
      <w:docPartBody>
        <w:p w:rsidR="007A0ECD" w:rsidRDefault="00000000">
          <w:pPr>
            <w:pStyle w:val="FF7A54FC4E754EE992ACDC5CB989A032"/>
          </w:pPr>
          <w:r w:rsidRPr="002544B1">
            <w:rPr>
              <w:lang w:bidi="pt-BR"/>
            </w:rPr>
            <w:t>Nome</w:t>
          </w:r>
        </w:p>
      </w:docPartBody>
    </w:docPart>
    <w:docPart>
      <w:docPartPr>
        <w:name w:val="55F4DDF754B24FA5854078C180BBD5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FA5CFD-FB35-4D5E-A302-DE42FF372A6D}"/>
      </w:docPartPr>
      <w:docPartBody>
        <w:p w:rsidR="007A0ECD" w:rsidRDefault="00000000">
          <w:pPr>
            <w:pStyle w:val="55F4DDF754B24FA5854078C180BBD5BA"/>
          </w:pPr>
          <w:r w:rsidRPr="002544B1">
            <w:rPr>
              <w:lang w:bidi="pt-BR"/>
            </w:rPr>
            <w:t>Sobrenome</w:t>
          </w:r>
        </w:p>
      </w:docPartBody>
    </w:docPart>
    <w:docPart>
      <w:docPartPr>
        <w:name w:val="83E55BDFDBCB4E5E891E9BEB1B109A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5C68C5-EF66-47BC-887F-998B6B7E9E97}"/>
      </w:docPartPr>
      <w:docPartBody>
        <w:p w:rsidR="007A0ECD" w:rsidRDefault="00000000">
          <w:pPr>
            <w:pStyle w:val="83E55BDFDBCB4E5E891E9BEB1B109A68"/>
          </w:pPr>
          <w:r w:rsidRPr="002544B1">
            <w:rPr>
              <w:lang w:bidi="pt-BR"/>
            </w:rPr>
            <w:t>Endereço</w:t>
          </w:r>
        </w:p>
      </w:docPartBody>
    </w:docPart>
    <w:docPart>
      <w:docPartPr>
        <w:name w:val="6D9C69CD6EBB441F8CEFC7D140AED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F56D0F-D3AC-46E6-84AB-F802299E9F5E}"/>
      </w:docPartPr>
      <w:docPartBody>
        <w:p w:rsidR="007A0ECD" w:rsidRDefault="00000000">
          <w:pPr>
            <w:pStyle w:val="6D9C69CD6EBB441F8CEFC7D140AEDDD2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B6B6E9A3609949B1A1193D4F9F999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F00B9-B337-474C-BD56-47977F556444}"/>
      </w:docPartPr>
      <w:docPartBody>
        <w:p w:rsidR="007A0ECD" w:rsidRDefault="00000000">
          <w:pPr>
            <w:pStyle w:val="B6B6E9A3609949B1A1193D4F9F999454"/>
          </w:pPr>
          <w:r w:rsidRPr="002544B1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F4"/>
    <w:rsid w:val="000A33C6"/>
    <w:rsid w:val="003F02EC"/>
    <w:rsid w:val="004565F4"/>
    <w:rsid w:val="005274F5"/>
    <w:rsid w:val="007A0ECD"/>
    <w:rsid w:val="00B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F7A54FC4E754EE992ACDC5CB989A032">
    <w:name w:val="FF7A54FC4E754EE992ACDC5CB989A032"/>
  </w:style>
  <w:style w:type="paragraph" w:customStyle="1" w:styleId="55F4DDF754B24FA5854078C180BBD5BA">
    <w:name w:val="55F4DDF754B24FA5854078C180BBD5BA"/>
  </w:style>
  <w:style w:type="paragraph" w:customStyle="1" w:styleId="83E55BDFDBCB4E5E891E9BEB1B109A68">
    <w:name w:val="83E55BDFDBCB4E5E891E9BEB1B109A68"/>
  </w:style>
  <w:style w:type="paragraph" w:customStyle="1" w:styleId="6D9C69CD6EBB441F8CEFC7D140AEDDD2">
    <w:name w:val="6D9C69CD6EBB441F8CEFC7D140AEDDD2"/>
  </w:style>
  <w:style w:type="paragraph" w:customStyle="1" w:styleId="B6B6E9A3609949B1A1193D4F9F999454">
    <w:name w:val="B6B6E9A3609949B1A1193D4F9F999454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</Abstract>
  <CompanyAddress>Lobito, Benguela, Angola</CompanyAddress>
  <CompanyPhone>+244 934712217</CompanyPhone>
  <CompanyFax/>
  <CompanyEmail>franciscofetapi10@gmail.com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88730-4C62-4417-B6C7-5B59BD8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(Design moderno).dotx</Template>
  <TotalTime>0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Fetapi</dc:creator>
  <cp:keywords>francisco-fetapi-058472223</cp:keywords>
  <dc:description/>
  <cp:lastModifiedBy>Francisco Fetapi</cp:lastModifiedBy>
  <cp:revision>2</cp:revision>
  <dcterms:created xsi:type="dcterms:W3CDTF">2023-10-18T12:05:00Z</dcterms:created>
  <dcterms:modified xsi:type="dcterms:W3CDTF">2023-10-18T12:05:00Z</dcterms:modified>
  <cp:category>Fetapi</cp:category>
  <cp:contentStatus>http://franciscofetapi.vercel.app</cp:contentStatus>
</cp:coreProperties>
</file>