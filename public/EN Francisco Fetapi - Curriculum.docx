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4829"/>
        <w:gridCol w:w="4197"/>
      </w:tblGrid>
      <w:tr w:rsidR="00D92B95" w:rsidRPr="002544B1" w14:paraId="653A8D48" w14:textId="77777777" w:rsidTr="00BC085B">
        <w:tc>
          <w:tcPr>
            <w:tcW w:w="4829" w:type="dxa"/>
            <w:vAlign w:val="bottom"/>
          </w:tcPr>
          <w:p w14:paraId="4888553D" w14:textId="77777777" w:rsidR="00C84833" w:rsidRPr="002544B1" w:rsidRDefault="00000000" w:rsidP="00C84833">
            <w:pPr>
              <w:pStyle w:val="Ttulo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nome:"/>
                <w:tag w:val="Insira o nome:"/>
                <w:id w:val="1306818671"/>
                <w:placeholder>
                  <w:docPart w:val="FF7A54FC4E754EE992ACDC5CB989A03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1C3C6F">
                  <w:rPr>
                    <w:lang w:val="pt-BR"/>
                  </w:rPr>
                  <w:t>Francisco</w:t>
                </w:r>
              </w:sdtContent>
            </w:sdt>
            <w:r w:rsidR="00D92B95" w:rsidRPr="002544B1">
              <w:rPr>
                <w:lang w:val="pt-BR" w:bidi="pt-BR"/>
              </w:rPr>
              <w:br/>
            </w:r>
            <w:sdt>
              <w:sdtPr>
                <w:rPr>
                  <w:lang w:val="pt-BR"/>
                </w:rPr>
                <w:alias w:val="Insira sobrenome:"/>
                <w:tag w:val="Insira sobrenome:"/>
                <w:id w:val="-1656595288"/>
                <w:placeholder>
                  <w:docPart w:val="55F4DDF754B24FA5854078C180BBD5B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9E5CC6">
                  <w:rPr>
                    <w:lang w:val="pt-BR"/>
                  </w:rPr>
                  <w:t>Fetapi</w:t>
                </w:r>
              </w:sdtContent>
            </w:sdt>
          </w:p>
        </w:tc>
        <w:tc>
          <w:tcPr>
            <w:tcW w:w="4197" w:type="dxa"/>
            <w:vAlign w:val="bottom"/>
          </w:tcPr>
          <w:tbl>
            <w:tblPr>
              <w:tblStyle w:val="Tabelacomgrad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791"/>
              <w:gridCol w:w="406"/>
            </w:tblGrid>
            <w:tr w:rsidR="00932D92" w:rsidRPr="002544B1" w14:paraId="54534C8D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13AED9D" w14:textId="77777777" w:rsidR="004E2970" w:rsidRPr="002544B1" w:rsidRDefault="00000000" w:rsidP="004E2970">
                  <w:pPr>
                    <w:pStyle w:val="Informaesdecontato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endereço:"/>
                      <w:tag w:val="Insira o endereço:"/>
                      <w:id w:val="966779368"/>
                      <w:placeholder>
                        <w:docPart w:val="83E55BDFDBCB4E5E891E9BEB1B109A6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9E5CC6">
                        <w:rPr>
                          <w:lang w:val="pt-BR"/>
                        </w:rPr>
                        <w:t>Lobito, Benguela, Angola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CBA5B74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3DACDC54" wp14:editId="2B8D6739">
                            <wp:extent cx="118872" cy="118872"/>
                            <wp:effectExtent l="0" t="0" r="0" b="0"/>
                            <wp:docPr id="8" name="Ícone de endereços" descr="Ícone de endereços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9E7B75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64855EC2" w14:textId="77777777" w:rsidTr="00972024">
              <w:sdt>
                <w:sdtPr>
                  <w:rPr>
                    <w:lang w:val="pt-BR"/>
                  </w:rPr>
                  <w:alias w:val="Insira o telefone:"/>
                  <w:tag w:val="Insira o telefone:"/>
                  <w:id w:val="-1849400302"/>
                  <w:placeholder>
                    <w:docPart w:val="6D9C69CD6EBB441F8CEFC7D140AEDDD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AACAE24" w14:textId="77777777" w:rsidR="00932D92" w:rsidRPr="002544B1" w:rsidRDefault="003F50B5" w:rsidP="00932D92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+244 934712217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DA16AA6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ABDADFA" wp14:editId="09C83979">
                            <wp:extent cx="109728" cy="109728"/>
                            <wp:effectExtent l="0" t="0" r="5080" b="5080"/>
                            <wp:docPr id="31" name="Ícone de telefone" descr="Ícone de telef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8382E2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144277E5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6B912D70" w14:textId="77777777" w:rsidR="00932D92" w:rsidRPr="002544B1" w:rsidRDefault="00000000" w:rsidP="00932D92">
                  <w:pPr>
                    <w:pStyle w:val="Informaesdecontato"/>
                    <w:rPr>
                      <w:lang w:val="pt-BR"/>
                    </w:rPr>
                  </w:pPr>
                  <w:hyperlink r:id="rId9" w:history="1">
                    <w:r w:rsidR="00D7570D" w:rsidRPr="00D7570D">
                      <w:rPr>
                        <w:rStyle w:val="Hyperlink"/>
                        <w:lang w:val="pt-BR"/>
                      </w:rPr>
                      <w:t>franciscofetapi10@gmail.com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B891048" w14:textId="77777777" w:rsidR="00932D92" w:rsidRPr="002544B1" w:rsidRDefault="007307A3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1518EC7" wp14:editId="10DF4E80">
                            <wp:extent cx="137160" cy="91440"/>
                            <wp:effectExtent l="0" t="0" r="0" b="3810"/>
                            <wp:docPr id="5" name="Forma livr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653220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60C6021F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4FE4895" w14:textId="77777777" w:rsidR="00932D92" w:rsidRPr="002544B1" w:rsidRDefault="00000000" w:rsidP="00932D92">
                  <w:pPr>
                    <w:pStyle w:val="Informaesdecontato"/>
                    <w:rPr>
                      <w:lang w:val="pt-BR"/>
                    </w:rPr>
                  </w:pPr>
                  <w:hyperlink r:id="rId10" w:history="1">
                    <w:r w:rsidR="009E5CC6" w:rsidRPr="009E5CC6">
                      <w:rPr>
                        <w:rStyle w:val="Hyperlink"/>
                        <w:lang w:val="pt-BR"/>
                      </w:rPr>
                      <w:t>francisco-fetapi-058472223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A336567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1D32EAF" wp14:editId="7DB2D386">
                            <wp:extent cx="109728" cy="109728"/>
                            <wp:effectExtent l="0" t="0" r="5080" b="5080"/>
                            <wp:docPr id="56" name="Ícone do LinkedIn" descr="Ícone do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6F6967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1C41942F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274C5A12" w14:textId="77777777" w:rsidR="00932D92" w:rsidRPr="002544B1" w:rsidRDefault="00000000" w:rsidP="00932D92">
                  <w:pPr>
                    <w:pStyle w:val="Informaesdecontato"/>
                    <w:rPr>
                      <w:lang w:val="pt-BR"/>
                    </w:rPr>
                  </w:pPr>
                  <w:hyperlink r:id="rId11" w:history="1">
                    <w:r w:rsidR="009E5CC6" w:rsidRPr="009E5CC6">
                      <w:rPr>
                        <w:rStyle w:val="Hyperlink"/>
                        <w:lang w:val="pt-BR"/>
                      </w:rPr>
                      <w:t>http://franciscofetapi.vercel.app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7283337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5069C7B8" wp14:editId="051FCA6B">
                            <wp:extent cx="118872" cy="118872"/>
                            <wp:effectExtent l="0" t="0" r="0" b="0"/>
                            <wp:docPr id="57" name="Ícone do site" descr="Ícone do Twitter/Blog/Portfoli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04682D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ADE8254" w14:textId="77777777" w:rsidR="00D92B95" w:rsidRPr="002544B1" w:rsidRDefault="00D92B95" w:rsidP="009D3336">
            <w:pPr>
              <w:pStyle w:val="Cabealho"/>
              <w:rPr>
                <w:lang w:val="pt-BR"/>
              </w:rPr>
            </w:pPr>
          </w:p>
        </w:tc>
      </w:tr>
    </w:tbl>
    <w:p w14:paraId="73A59C6F" w14:textId="07B40A8E" w:rsidR="00BC085B" w:rsidRPr="00BC085B" w:rsidRDefault="00BC085B" w:rsidP="00BC085B">
      <w:pPr>
        <w:rPr>
          <w:lang w:val="pt-BR"/>
        </w:rPr>
      </w:pPr>
      <w:r w:rsidRPr="00BC085B">
        <w:rPr>
          <w:lang w:val="pt-BR"/>
        </w:rPr>
        <w:t xml:space="preserve">I </w:t>
      </w:r>
      <w:proofErr w:type="spellStart"/>
      <w:r w:rsidRPr="00BC085B">
        <w:rPr>
          <w:lang w:val="pt-BR"/>
        </w:rPr>
        <w:t>am</w:t>
      </w:r>
      <w:proofErr w:type="spellEnd"/>
      <w:r w:rsidRPr="00BC085B">
        <w:rPr>
          <w:lang w:val="pt-BR"/>
        </w:rPr>
        <w:t xml:space="preserve"> a Front-End </w:t>
      </w:r>
      <w:proofErr w:type="spellStart"/>
      <w:r w:rsidRPr="00BC085B">
        <w:rPr>
          <w:lang w:val="pt-BR"/>
        </w:rPr>
        <w:t>Developer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specialized</w:t>
      </w:r>
      <w:proofErr w:type="spellEnd"/>
      <w:r w:rsidRPr="00BC085B">
        <w:rPr>
          <w:lang w:val="pt-BR"/>
        </w:rPr>
        <w:t xml:space="preserve"> in React.js, </w:t>
      </w:r>
      <w:proofErr w:type="spellStart"/>
      <w:r w:rsidRPr="00BC085B">
        <w:rPr>
          <w:lang w:val="pt-BR"/>
        </w:rPr>
        <w:t>with</w:t>
      </w:r>
      <w:proofErr w:type="spellEnd"/>
      <w:r w:rsidRPr="00BC085B">
        <w:rPr>
          <w:lang w:val="pt-BR"/>
        </w:rPr>
        <w:t xml:space="preserve"> more </w:t>
      </w:r>
      <w:proofErr w:type="spellStart"/>
      <w:r w:rsidRPr="00BC085B">
        <w:rPr>
          <w:lang w:val="pt-BR"/>
        </w:rPr>
        <w:t>than</w:t>
      </w:r>
      <w:proofErr w:type="spellEnd"/>
      <w:r w:rsidRPr="00BC085B">
        <w:rPr>
          <w:lang w:val="pt-BR"/>
        </w:rPr>
        <w:t xml:space="preserve"> 4 </w:t>
      </w:r>
      <w:proofErr w:type="spellStart"/>
      <w:r w:rsidRPr="00BC085B">
        <w:rPr>
          <w:lang w:val="pt-BR"/>
        </w:rPr>
        <w:t>years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of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experience</w:t>
      </w:r>
      <w:proofErr w:type="spellEnd"/>
      <w:r w:rsidRPr="00BC085B">
        <w:rPr>
          <w:lang w:val="pt-BR"/>
        </w:rPr>
        <w:t>.</w:t>
      </w:r>
    </w:p>
    <w:p w14:paraId="4E9D7461" w14:textId="2105A1EF" w:rsidR="00BC085B" w:rsidRPr="00BC085B" w:rsidRDefault="00BC085B" w:rsidP="00BC085B">
      <w:pPr>
        <w:rPr>
          <w:lang w:val="pt-BR"/>
        </w:rPr>
      </w:pPr>
      <w:proofErr w:type="spellStart"/>
      <w:r w:rsidRPr="00BC085B">
        <w:rPr>
          <w:lang w:val="pt-BR"/>
        </w:rPr>
        <w:t>My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journey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began</w:t>
      </w:r>
      <w:proofErr w:type="spellEnd"/>
      <w:r w:rsidRPr="00BC085B">
        <w:rPr>
          <w:lang w:val="pt-BR"/>
        </w:rPr>
        <w:t xml:space="preserve"> in 2018, </w:t>
      </w:r>
      <w:proofErr w:type="spellStart"/>
      <w:r w:rsidRPr="00BC085B">
        <w:rPr>
          <w:lang w:val="pt-BR"/>
        </w:rPr>
        <w:t>and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since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then</w:t>
      </w:r>
      <w:proofErr w:type="spellEnd"/>
      <w:r w:rsidRPr="00BC085B">
        <w:rPr>
          <w:lang w:val="pt-BR"/>
        </w:rPr>
        <w:t xml:space="preserve">, </w:t>
      </w:r>
      <w:proofErr w:type="spellStart"/>
      <w:r w:rsidRPr="00BC085B">
        <w:rPr>
          <w:lang w:val="pt-BR"/>
        </w:rPr>
        <w:t>I've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been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diving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deep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into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creating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robust</w:t>
      </w:r>
      <w:proofErr w:type="spellEnd"/>
      <w:r w:rsidRPr="00BC085B">
        <w:rPr>
          <w:lang w:val="pt-BR"/>
        </w:rPr>
        <w:t>, high-</w:t>
      </w:r>
      <w:proofErr w:type="spellStart"/>
      <w:r w:rsidRPr="00BC085B">
        <w:rPr>
          <w:lang w:val="pt-BR"/>
        </w:rPr>
        <w:t>quality</w:t>
      </w:r>
      <w:proofErr w:type="spellEnd"/>
      <w:r w:rsidRPr="00BC085B">
        <w:rPr>
          <w:lang w:val="pt-BR"/>
        </w:rPr>
        <w:t xml:space="preserve"> systems. I </w:t>
      </w:r>
      <w:proofErr w:type="spellStart"/>
      <w:r w:rsidRPr="00BC085B">
        <w:rPr>
          <w:lang w:val="pt-BR"/>
        </w:rPr>
        <w:t>have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solid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JavaScript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and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TypeScript</w:t>
      </w:r>
      <w:proofErr w:type="spellEnd"/>
      <w:r w:rsidRPr="00BC085B">
        <w:rPr>
          <w:lang w:val="pt-BR"/>
        </w:rPr>
        <w:t xml:space="preserve"> skills, </w:t>
      </w:r>
      <w:proofErr w:type="spellStart"/>
      <w:r w:rsidRPr="00BC085B">
        <w:rPr>
          <w:lang w:val="pt-BR"/>
        </w:rPr>
        <w:t>and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am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committed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developing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attractive</w:t>
      </w:r>
      <w:proofErr w:type="spellEnd"/>
      <w:r w:rsidRPr="00BC085B">
        <w:rPr>
          <w:lang w:val="pt-BR"/>
        </w:rPr>
        <w:t xml:space="preserve">, </w:t>
      </w:r>
      <w:proofErr w:type="spellStart"/>
      <w:r w:rsidRPr="00BC085B">
        <w:rPr>
          <w:lang w:val="pt-BR"/>
        </w:rPr>
        <w:t>prototype</w:t>
      </w:r>
      <w:proofErr w:type="spellEnd"/>
      <w:r w:rsidRPr="00BC085B">
        <w:rPr>
          <w:lang w:val="pt-BR"/>
        </w:rPr>
        <w:t xml:space="preserve">-like interfaces. </w:t>
      </w:r>
      <w:proofErr w:type="spellStart"/>
      <w:r w:rsidRPr="00BC085B">
        <w:rPr>
          <w:lang w:val="pt-BR"/>
        </w:rPr>
        <w:t>My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passion</w:t>
      </w:r>
      <w:proofErr w:type="spellEnd"/>
      <w:r w:rsidRPr="00BC085B">
        <w:rPr>
          <w:lang w:val="pt-BR"/>
        </w:rPr>
        <w:t xml:space="preserve"> for Front-End, </w:t>
      </w:r>
      <w:proofErr w:type="spellStart"/>
      <w:r w:rsidRPr="00BC085B">
        <w:rPr>
          <w:lang w:val="pt-BR"/>
        </w:rPr>
        <w:t>combined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with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my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technical</w:t>
      </w:r>
      <w:proofErr w:type="spellEnd"/>
      <w:r w:rsidRPr="00BC085B">
        <w:rPr>
          <w:lang w:val="pt-BR"/>
        </w:rPr>
        <w:t xml:space="preserve"> expertise, </w:t>
      </w:r>
      <w:proofErr w:type="spellStart"/>
      <w:r w:rsidRPr="00BC085B">
        <w:rPr>
          <w:lang w:val="pt-BR"/>
        </w:rPr>
        <w:t>enables</w:t>
      </w:r>
      <w:proofErr w:type="spellEnd"/>
      <w:r w:rsidRPr="00BC085B">
        <w:rPr>
          <w:lang w:val="pt-BR"/>
        </w:rPr>
        <w:t xml:space="preserve"> me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transform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innovative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ideas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into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attractive</w:t>
      </w:r>
      <w:proofErr w:type="spellEnd"/>
      <w:r w:rsidRPr="00BC085B">
        <w:rPr>
          <w:lang w:val="pt-BR"/>
        </w:rPr>
        <w:t xml:space="preserve"> visual interfaces.</w:t>
      </w:r>
    </w:p>
    <w:p w14:paraId="124AE8E9" w14:textId="70221813" w:rsidR="00C43D65" w:rsidRPr="002544B1" w:rsidRDefault="00BC085B" w:rsidP="00BC085B">
      <w:pPr>
        <w:rPr>
          <w:lang w:val="pt-BR"/>
        </w:rPr>
      </w:pPr>
      <w:r w:rsidRPr="00BC085B">
        <w:rPr>
          <w:lang w:val="pt-BR"/>
        </w:rPr>
        <w:t xml:space="preserve">In </w:t>
      </w:r>
      <w:proofErr w:type="spellStart"/>
      <w:r w:rsidRPr="00BC085B">
        <w:rPr>
          <w:lang w:val="pt-BR"/>
        </w:rPr>
        <w:t>addition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technical</w:t>
      </w:r>
      <w:proofErr w:type="spellEnd"/>
      <w:r w:rsidRPr="00BC085B">
        <w:rPr>
          <w:lang w:val="pt-BR"/>
        </w:rPr>
        <w:t xml:space="preserve"> skills, I </w:t>
      </w:r>
      <w:proofErr w:type="spellStart"/>
      <w:r w:rsidRPr="00BC085B">
        <w:rPr>
          <w:lang w:val="pt-BR"/>
        </w:rPr>
        <w:t>bring</w:t>
      </w:r>
      <w:proofErr w:type="spellEnd"/>
      <w:r w:rsidRPr="00BC085B">
        <w:rPr>
          <w:lang w:val="pt-BR"/>
        </w:rPr>
        <w:t xml:space="preserve"> a </w:t>
      </w:r>
      <w:proofErr w:type="spellStart"/>
      <w:r w:rsidRPr="00BC085B">
        <w:rPr>
          <w:lang w:val="pt-BR"/>
        </w:rPr>
        <w:t>mentality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focused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on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results</w:t>
      </w:r>
      <w:proofErr w:type="spellEnd"/>
      <w:r w:rsidRPr="00BC085B">
        <w:rPr>
          <w:lang w:val="pt-BR"/>
        </w:rPr>
        <w:t xml:space="preserve">, </w:t>
      </w:r>
      <w:proofErr w:type="spellStart"/>
      <w:r w:rsidRPr="00BC085B">
        <w:rPr>
          <w:lang w:val="pt-BR"/>
        </w:rPr>
        <w:t>constantly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seeking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improve </w:t>
      </w:r>
      <w:proofErr w:type="spellStart"/>
      <w:r w:rsidRPr="00BC085B">
        <w:rPr>
          <w:lang w:val="pt-BR"/>
        </w:rPr>
        <w:t>the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user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experience</w:t>
      </w:r>
      <w:proofErr w:type="spellEnd"/>
      <w:r w:rsidRPr="00BC085B">
        <w:rPr>
          <w:lang w:val="pt-BR"/>
        </w:rPr>
        <w:t xml:space="preserve">. </w:t>
      </w:r>
      <w:proofErr w:type="spellStart"/>
      <w:r w:rsidRPr="00BC085B">
        <w:rPr>
          <w:lang w:val="pt-BR"/>
        </w:rPr>
        <w:t>I'm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excited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contribute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challenging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projects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and</w:t>
      </w:r>
      <w:proofErr w:type="spellEnd"/>
      <w:r w:rsidRPr="00BC085B">
        <w:rPr>
          <w:lang w:val="pt-BR"/>
        </w:rPr>
        <w:t xml:space="preserve"> continue </w:t>
      </w:r>
      <w:proofErr w:type="spellStart"/>
      <w:r w:rsidRPr="00BC085B">
        <w:rPr>
          <w:lang w:val="pt-BR"/>
        </w:rPr>
        <w:t>growing</w:t>
      </w:r>
      <w:proofErr w:type="spellEnd"/>
      <w:r w:rsidRPr="00BC085B">
        <w:rPr>
          <w:lang w:val="pt-BR"/>
        </w:rPr>
        <w:t xml:space="preserve"> in </w:t>
      </w:r>
      <w:proofErr w:type="spellStart"/>
      <w:r w:rsidRPr="00BC085B">
        <w:rPr>
          <w:lang w:val="pt-BR"/>
        </w:rPr>
        <w:t>the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dynamic</w:t>
      </w:r>
      <w:proofErr w:type="spellEnd"/>
      <w:r w:rsidRPr="00BC085B">
        <w:rPr>
          <w:lang w:val="pt-BR"/>
        </w:rPr>
        <w:t xml:space="preserve"> world </w:t>
      </w:r>
      <w:proofErr w:type="spellStart"/>
      <w:r w:rsidRPr="00BC085B">
        <w:rPr>
          <w:lang w:val="pt-BR"/>
        </w:rPr>
        <w:t>of</w:t>
      </w:r>
      <w:proofErr w:type="spellEnd"/>
      <w:r w:rsidRPr="00BC085B">
        <w:rPr>
          <w:lang w:val="pt-BR"/>
        </w:rPr>
        <w:t xml:space="preserve"> web </w:t>
      </w:r>
      <w:proofErr w:type="spellStart"/>
      <w:r w:rsidRPr="00BC085B">
        <w:rPr>
          <w:lang w:val="pt-BR"/>
        </w:rPr>
        <w:t>development</w:t>
      </w:r>
      <w:proofErr w:type="spellEnd"/>
      <w:r w:rsidRPr="00BC085B">
        <w:rPr>
          <w:lang w:val="pt-BR"/>
        </w:rPr>
        <w:t>.</w:t>
      </w:r>
    </w:p>
    <w:p w14:paraId="5ED5FFBF" w14:textId="77777777" w:rsidR="00AD13CB" w:rsidRPr="002544B1" w:rsidRDefault="00AE296F" w:rsidP="00AD13CB">
      <w:pPr>
        <w:pStyle w:val="Ttulo1"/>
        <w:rPr>
          <w:lang w:val="pt-BR"/>
        </w:rPr>
      </w:pPr>
      <w:r>
        <w:rPr>
          <w:lang w:val="pt-BR"/>
        </w:rPr>
        <w:t>Main Technologies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511"/>
        <w:gridCol w:w="4515"/>
      </w:tblGrid>
      <w:tr w:rsidR="005B1D68" w:rsidRPr="002544B1" w14:paraId="466A447A" w14:textId="77777777" w:rsidTr="00AE296F">
        <w:tc>
          <w:tcPr>
            <w:tcW w:w="4511" w:type="dxa"/>
          </w:tcPr>
          <w:p w14:paraId="52C118B4" w14:textId="77777777" w:rsidR="005B1D68" w:rsidRPr="002544B1" w:rsidRDefault="00AC49C5" w:rsidP="00BC7376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JavaScript</w:t>
            </w:r>
            <w:proofErr w:type="spellEnd"/>
          </w:p>
          <w:p w14:paraId="54DD94D2" w14:textId="77777777" w:rsidR="00752315" w:rsidRDefault="00AC49C5" w:rsidP="00BC7376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TypeScript</w:t>
            </w:r>
            <w:proofErr w:type="spellEnd"/>
          </w:p>
          <w:p w14:paraId="53A3178D" w14:textId="77777777" w:rsidR="00AC49C5" w:rsidRDefault="00AC49C5" w:rsidP="00AC49C5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React.js</w:t>
            </w:r>
          </w:p>
          <w:p w14:paraId="32CB5F34" w14:textId="70BC363A" w:rsidR="0078121D" w:rsidRPr="00AC49C5" w:rsidRDefault="00B26EDC" w:rsidP="00AC49C5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N</w:t>
            </w:r>
            <w:r w:rsidR="0078121D">
              <w:rPr>
                <w:lang w:val="pt-BR"/>
              </w:rPr>
              <w:t>ext.js</w:t>
            </w:r>
          </w:p>
        </w:tc>
        <w:tc>
          <w:tcPr>
            <w:tcW w:w="4515" w:type="dxa"/>
            <w:tcMar>
              <w:left w:w="360" w:type="dxa"/>
              <w:right w:w="0" w:type="dxa"/>
            </w:tcMar>
          </w:tcPr>
          <w:p w14:paraId="5A9CA4C7" w14:textId="75BAEE07" w:rsidR="00AE296F" w:rsidRPr="00BC085B" w:rsidRDefault="00AE296F" w:rsidP="00BC085B">
            <w:pPr>
              <w:pStyle w:val="Commarcadores"/>
              <w:numPr>
                <w:ilvl w:val="0"/>
                <w:numId w:val="0"/>
              </w:numPr>
              <w:rPr>
                <w:lang w:val="pt-BR"/>
              </w:rPr>
            </w:pPr>
          </w:p>
        </w:tc>
      </w:tr>
    </w:tbl>
    <w:p w14:paraId="75D1E285" w14:textId="77777777" w:rsidR="00AE296F" w:rsidRDefault="00AE296F" w:rsidP="00AE296F">
      <w:pPr>
        <w:pStyle w:val="Ttulo1"/>
        <w:rPr>
          <w:lang w:val="pt-BR"/>
        </w:rPr>
      </w:pPr>
      <w:r>
        <w:rPr>
          <w:lang w:val="pt-BR"/>
        </w:rPr>
        <w:t>Complementary Technologies</w:t>
      </w:r>
    </w:p>
    <w:p w14:paraId="0FEBFF3B" w14:textId="77777777" w:rsidR="00D91BDC" w:rsidRDefault="00D91BDC" w:rsidP="00D91BDC">
      <w:pPr>
        <w:rPr>
          <w:lang w:val="pt-BR"/>
        </w:rPr>
      </w:pPr>
      <w:r>
        <w:rPr>
          <w:lang w:val="pt-BR"/>
        </w:rPr>
        <w:t>During development I use certain libraries for most systems, some of them are:</w:t>
      </w:r>
    </w:p>
    <w:p w14:paraId="6BAB3819" w14:textId="77777777" w:rsidR="00A80269" w:rsidRDefault="00A80269" w:rsidP="00D91BDC">
      <w:pPr>
        <w:pStyle w:val="Commarcadores"/>
        <w:numPr>
          <w:ilvl w:val="0"/>
          <w:numId w:val="4"/>
        </w:numPr>
        <w:rPr>
          <w:lang w:val="pt-BR"/>
        </w:rPr>
        <w:sectPr w:rsidR="00A80269" w:rsidSect="00AC6CDA">
          <w:footerReference w:type="default" r:id="rId12"/>
          <w:headerReference w:type="first" r:id="rId13"/>
          <w:pgSz w:w="11906" w:h="16838" w:code="9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29D1B31" w14:textId="77777777" w:rsidR="00BC085B" w:rsidRPr="002544B1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redux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redux</w:t>
      </w:r>
      <w:proofErr w:type="spellEnd"/>
      <w:r>
        <w:rPr>
          <w:lang w:val="pt-BR"/>
        </w:rPr>
        <w:t>-toolkit)</w:t>
      </w:r>
    </w:p>
    <w:p w14:paraId="2028EF8F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jotai</w:t>
      </w:r>
      <w:proofErr w:type="spellEnd"/>
    </w:p>
    <w:p w14:paraId="5D7B02BC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>-query</w:t>
      </w:r>
    </w:p>
    <w:p w14:paraId="5324D291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axios</w:t>
      </w:r>
      <w:proofErr w:type="spellEnd"/>
    </w:p>
    <w:p w14:paraId="46AEF093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Material-UI</w:t>
      </w:r>
    </w:p>
    <w:p w14:paraId="40500075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Mantine</w:t>
      </w:r>
      <w:proofErr w:type="spellEnd"/>
      <w:r>
        <w:rPr>
          <w:lang w:val="pt-BR"/>
        </w:rPr>
        <w:t xml:space="preserve"> UI</w:t>
      </w:r>
    </w:p>
    <w:p w14:paraId="582E662A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styled-components</w:t>
      </w:r>
      <w:proofErr w:type="spellEnd"/>
    </w:p>
    <w:p w14:paraId="0712350C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Tailwind</w:t>
      </w:r>
      <w:proofErr w:type="spellEnd"/>
      <w:r>
        <w:rPr>
          <w:lang w:val="pt-BR"/>
        </w:rPr>
        <w:t xml:space="preserve"> CSS</w:t>
      </w:r>
    </w:p>
    <w:p w14:paraId="6089D464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Jest</w:t>
      </w:r>
      <w:proofErr w:type="spellEnd"/>
    </w:p>
    <w:p w14:paraId="22A5E1A9" w14:textId="77777777" w:rsidR="00BC085B" w:rsidRDefault="00BC085B" w:rsidP="00BC085B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StoryBook</w:t>
      </w:r>
      <w:proofErr w:type="spellEnd"/>
    </w:p>
    <w:p w14:paraId="57C65ED5" w14:textId="77777777" w:rsidR="00D91BDC" w:rsidRPr="00A80269" w:rsidRDefault="00D91BDC" w:rsidP="00D91BDC">
      <w:pPr>
        <w:pStyle w:val="Commarcadores"/>
        <w:numPr>
          <w:ilvl w:val="0"/>
          <w:numId w:val="4"/>
        </w:numPr>
        <w:rPr>
          <w:lang w:val="pt-BR"/>
        </w:rPr>
        <w:sectPr w:rsidR="00D91BDC" w:rsidRPr="00A80269" w:rsidSect="00A80269">
          <w:type w:val="continuous"/>
          <w:pgSz w:w="11906" w:h="16838" w:code="9"/>
          <w:pgMar w:top="907" w:right="1440" w:bottom="1080" w:left="1440" w:header="576" w:footer="720" w:gutter="0"/>
          <w:cols w:num="3" w:space="720"/>
          <w:titlePg/>
          <w:docGrid w:linePitch="360"/>
        </w:sectPr>
      </w:pPr>
    </w:p>
    <w:p w14:paraId="7030FD20" w14:textId="77777777" w:rsidR="0078121D" w:rsidRPr="002544B1" w:rsidRDefault="0078121D" w:rsidP="0078121D">
      <w:pPr>
        <w:pStyle w:val="Ttulo1"/>
        <w:rPr>
          <w:lang w:val="pt-BR"/>
        </w:rPr>
      </w:pPr>
      <w:r>
        <w:rPr>
          <w:lang w:val="pt-BR"/>
        </w:rPr>
        <w:t>Skills</w:t>
      </w:r>
    </w:p>
    <w:p w14:paraId="226B961C" w14:textId="77777777" w:rsidR="00E3282B" w:rsidRDefault="00E3282B" w:rsidP="0078121D">
      <w:pPr>
        <w:pStyle w:val="Commarcadores"/>
        <w:numPr>
          <w:ilvl w:val="0"/>
          <w:numId w:val="4"/>
        </w:numPr>
        <w:rPr>
          <w:lang w:val="pt-BR"/>
        </w:rPr>
        <w:sectPr w:rsidR="00E3282B" w:rsidSect="00AE296F">
          <w:type w:val="continuous"/>
          <w:pgSz w:w="11906" w:h="16838" w:code="9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146A6FCA" w14:textId="77777777" w:rsidR="003B5606" w:rsidRPr="003B5606" w:rsidRDefault="003B5606" w:rsidP="003B5606">
      <w:pPr>
        <w:pStyle w:val="Commarcadores"/>
        <w:numPr>
          <w:ilvl w:val="0"/>
          <w:numId w:val="4"/>
        </w:numPr>
        <w:rPr>
          <w:lang w:val="pt-BR"/>
        </w:rPr>
      </w:pPr>
      <w:r w:rsidRPr="003B5606">
        <w:rPr>
          <w:lang w:val="pt-BR"/>
        </w:rPr>
        <w:t>Create readable code for other developers.</w:t>
      </w:r>
    </w:p>
    <w:p w14:paraId="524F5406" w14:textId="77777777" w:rsidR="003B5606" w:rsidRDefault="003B5606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Create tests to ensure system reliability.</w:t>
      </w:r>
    </w:p>
    <w:p w14:paraId="48575A7F" w14:textId="77777777" w:rsidR="003B5606" w:rsidRDefault="003B5606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Document system components.</w:t>
      </w:r>
    </w:p>
    <w:p w14:paraId="5A379EB0" w14:textId="77777777" w:rsidR="00BF2194" w:rsidRPr="00BF2194" w:rsidRDefault="00BF2194" w:rsidP="00BF2194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Find bugs and propose action plans for correction.</w:t>
      </w:r>
    </w:p>
    <w:p w14:paraId="22CFBD00" w14:textId="77777777" w:rsidR="0078121D" w:rsidRPr="002544B1" w:rsidRDefault="0078121D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Team work.</w:t>
      </w:r>
    </w:p>
    <w:p w14:paraId="16927488" w14:textId="77777777" w:rsidR="0078121D" w:rsidRDefault="0078121D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Creative thinking.</w:t>
      </w:r>
    </w:p>
    <w:p w14:paraId="0B8D3C7B" w14:textId="77777777" w:rsidR="0077476B" w:rsidRDefault="003B5606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t>Follow instructions and deliver quality results.</w:t>
      </w:r>
    </w:p>
    <w:p w14:paraId="44560191" w14:textId="77777777" w:rsidR="003B5606" w:rsidRPr="003B5606" w:rsidRDefault="003B5606" w:rsidP="003B560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Lead junior developers.</w:t>
      </w:r>
    </w:p>
    <w:p w14:paraId="3286EB12" w14:textId="77777777" w:rsidR="0078121D" w:rsidRDefault="0078121D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Willingness to continuous learning.</w:t>
      </w:r>
    </w:p>
    <w:p w14:paraId="7CF4F1BE" w14:textId="77777777" w:rsidR="00E3282B" w:rsidRDefault="00E3282B" w:rsidP="0078121D">
      <w:pPr>
        <w:rPr>
          <w:lang w:val="pt-BR"/>
        </w:rPr>
        <w:sectPr w:rsidR="00E3282B" w:rsidSect="003B5606">
          <w:type w:val="continuous"/>
          <w:pgSz w:w="11906" w:h="16838" w:code="9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5BEB0EEB" w14:textId="77777777" w:rsidR="005B1D68" w:rsidRPr="002544B1" w:rsidRDefault="00000000" w:rsidP="004937AE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898354009"/>
          <w:placeholder>
            <w:docPart w:val="B6B6E9A3609949B1A1193D4F9F999454"/>
          </w:placeholder>
          <w:temporary/>
          <w:showingPlcHdr/>
          <w15:appearance w15:val="hidden"/>
        </w:sdtPr>
        <w:sdtContent>
          <w:r w:rsidR="004937AE" w:rsidRPr="002544B1">
            <w:rPr>
              <w:lang w:val="pt-BR" w:bidi="pt-BR"/>
            </w:rPr>
            <w:t>Experience</w:t>
          </w:r>
        </w:sdtContent>
      </w:sdt>
    </w:p>
    <w:p w14:paraId="63A821D0" w14:textId="77777777" w:rsidR="0023705D" w:rsidRPr="002544B1" w:rsidRDefault="000200BE" w:rsidP="00D413F9">
      <w:pPr>
        <w:pStyle w:val="Ttulo3"/>
        <w:rPr>
          <w:lang w:val="pt-BR"/>
        </w:rPr>
      </w:pPr>
      <w:r>
        <w:rPr>
          <w:lang w:val="pt-BR"/>
        </w:rPr>
        <w:lastRenderedPageBreak/>
        <w:t>June 2022 - November 2022</w:t>
      </w:r>
    </w:p>
    <w:p w14:paraId="44261D9A" w14:textId="7F18A055" w:rsidR="0023705D" w:rsidRPr="002544B1" w:rsidRDefault="00B80A7C" w:rsidP="00513EFC">
      <w:pPr>
        <w:pStyle w:val="Ttulo2"/>
        <w:rPr>
          <w:lang w:val="pt-BR"/>
        </w:rPr>
      </w:pPr>
      <w:r>
        <w:rPr>
          <w:lang w:val="pt-BR"/>
        </w:rPr>
        <w:t xml:space="preserve">Front-End </w:t>
      </w:r>
      <w:proofErr w:type="spellStart"/>
      <w:r>
        <w:rPr>
          <w:lang w:val="pt-BR"/>
        </w:rPr>
        <w:t>Developer</w:t>
      </w:r>
      <w:proofErr w:type="spellEnd"/>
      <w:r>
        <w:rPr>
          <w:lang w:val="pt-BR"/>
        </w:rPr>
        <w:t xml:space="preserve"> / </w:t>
      </w:r>
      <w:r w:rsidRPr="00B273BA">
        <w:rPr>
          <w:color w:val="7F7F7F" w:themeColor="text1" w:themeTint="80"/>
          <w:lang w:val="pt-BR"/>
        </w:rPr>
        <w:t xml:space="preserve">July </w:t>
      </w:r>
      <w:proofErr w:type="spellStart"/>
      <w:r w:rsidRPr="00B273BA">
        <w:rPr>
          <w:color w:val="7F7F7F" w:themeColor="text1" w:themeTint="80"/>
          <w:lang w:val="pt-BR"/>
        </w:rPr>
        <w:t>Otch</w:t>
      </w:r>
      <w:proofErr w:type="spellEnd"/>
      <w:r w:rsidR="00FD2F80" w:rsidRPr="00B273BA">
        <w:rPr>
          <w:color w:val="7F7F7F" w:themeColor="text1" w:themeTint="80"/>
          <w:lang w:val="pt-BR"/>
        </w:rPr>
        <w:t>.</w:t>
      </w:r>
      <w:r w:rsidRPr="00B273BA">
        <w:rPr>
          <w:color w:val="7F7F7F" w:themeColor="text1" w:themeTint="80"/>
          <w:lang w:val="pt-BR"/>
        </w:rPr>
        <w:t xml:space="preserve"> </w:t>
      </w:r>
      <w:proofErr w:type="spellStart"/>
      <w:r w:rsidRPr="00B273BA">
        <w:rPr>
          <w:color w:val="7F7F7F" w:themeColor="text1" w:themeTint="80"/>
          <w:lang w:val="pt-BR"/>
        </w:rPr>
        <w:t>Beauty</w:t>
      </w:r>
      <w:proofErr w:type="spellEnd"/>
      <w:r w:rsidRPr="00B273BA">
        <w:rPr>
          <w:color w:val="7F7F7F" w:themeColor="text1" w:themeTint="80"/>
          <w:lang w:val="pt-BR"/>
        </w:rPr>
        <w:t xml:space="preserve"> Salon</w:t>
      </w:r>
      <w:r>
        <w:rPr>
          <w:lang w:val="pt-BR"/>
        </w:rPr>
        <w:t>.</w:t>
      </w:r>
    </w:p>
    <w:p w14:paraId="054A6C26" w14:textId="77777777" w:rsidR="00D413F9" w:rsidRPr="002544B1" w:rsidRDefault="000200BE" w:rsidP="00D413F9">
      <w:pPr>
        <w:rPr>
          <w:lang w:val="pt-BR"/>
        </w:rPr>
      </w:pPr>
      <w:r>
        <w:t>Responsible for creating and maintaining the company's website. Dealing with all optimization issues in general, SEO and accessibility mainly.</w:t>
      </w:r>
    </w:p>
    <w:p w14:paraId="1323A10F" w14:textId="77777777" w:rsidR="00D413F9" w:rsidRPr="002544B1" w:rsidRDefault="00071F98" w:rsidP="00D413F9">
      <w:pPr>
        <w:pStyle w:val="Ttulo3"/>
        <w:rPr>
          <w:lang w:val="pt-BR"/>
        </w:rPr>
      </w:pPr>
      <w:r>
        <w:rPr>
          <w:lang w:val="pt-BR"/>
        </w:rPr>
        <w:t>January 2022 – Currently</w:t>
      </w:r>
    </w:p>
    <w:p w14:paraId="58E67937" w14:textId="77777777" w:rsidR="00D413F9" w:rsidRPr="002544B1" w:rsidRDefault="000200BE" w:rsidP="00513EFC">
      <w:pPr>
        <w:pStyle w:val="Ttulo2"/>
        <w:rPr>
          <w:lang w:val="pt-BR"/>
        </w:rPr>
      </w:pPr>
      <w:r>
        <w:rPr>
          <w:lang w:val="pt-BR"/>
        </w:rPr>
        <w:t xml:space="preserve">Full-Stack Developer / </w:t>
      </w:r>
      <w:r w:rsidRPr="00B273BA">
        <w:rPr>
          <w:color w:val="7F7F7F" w:themeColor="text1" w:themeTint="80"/>
          <w:lang w:val="pt-BR"/>
        </w:rPr>
        <w:t>Self-employed Freelancer</w:t>
      </w:r>
    </w:p>
    <w:p w14:paraId="1CC518BC" w14:textId="22B582B5" w:rsidR="00D413F9" w:rsidRDefault="00BC085B" w:rsidP="00D413F9">
      <w:pPr>
        <w:rPr>
          <w:lang w:val="pt-BR"/>
        </w:rPr>
      </w:pPr>
      <w:proofErr w:type="spellStart"/>
      <w:r w:rsidRPr="00BC085B">
        <w:rPr>
          <w:lang w:val="pt-BR"/>
        </w:rPr>
        <w:t>Responsible</w:t>
      </w:r>
      <w:proofErr w:type="spellEnd"/>
      <w:r w:rsidRPr="00BC085B">
        <w:rPr>
          <w:lang w:val="pt-BR"/>
        </w:rPr>
        <w:t xml:space="preserve"> for </w:t>
      </w:r>
      <w:proofErr w:type="spellStart"/>
      <w:r w:rsidRPr="00BC085B">
        <w:rPr>
          <w:lang w:val="pt-BR"/>
        </w:rPr>
        <w:t>developing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plans</w:t>
      </w:r>
      <w:proofErr w:type="spellEnd"/>
      <w:r w:rsidRPr="00BC085B">
        <w:rPr>
          <w:lang w:val="pt-BR"/>
        </w:rPr>
        <w:t xml:space="preserve">, </w:t>
      </w:r>
      <w:proofErr w:type="spellStart"/>
      <w:r w:rsidRPr="00BC085B">
        <w:rPr>
          <w:lang w:val="pt-BR"/>
        </w:rPr>
        <w:t>goals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and</w:t>
      </w:r>
      <w:proofErr w:type="spellEnd"/>
      <w:r w:rsidRPr="00BC085B">
        <w:rPr>
          <w:lang w:val="pt-BR"/>
        </w:rPr>
        <w:t xml:space="preserve"> schedules in </w:t>
      </w:r>
      <w:proofErr w:type="spellStart"/>
      <w:r w:rsidRPr="00BC085B">
        <w:rPr>
          <w:lang w:val="pt-BR"/>
        </w:rPr>
        <w:t>order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complete </w:t>
      </w:r>
      <w:proofErr w:type="spellStart"/>
      <w:r w:rsidRPr="00BC085B">
        <w:rPr>
          <w:lang w:val="pt-BR"/>
        </w:rPr>
        <w:t>projects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on</w:t>
      </w:r>
      <w:proofErr w:type="spellEnd"/>
      <w:r w:rsidRPr="00BC085B">
        <w:rPr>
          <w:lang w:val="pt-BR"/>
        </w:rPr>
        <w:t xml:space="preserve"> time. </w:t>
      </w:r>
      <w:proofErr w:type="spellStart"/>
      <w:r w:rsidRPr="00BC085B">
        <w:rPr>
          <w:lang w:val="pt-BR"/>
        </w:rPr>
        <w:t>Support</w:t>
      </w:r>
      <w:proofErr w:type="spellEnd"/>
      <w:r w:rsidRPr="00BC085B">
        <w:rPr>
          <w:lang w:val="pt-BR"/>
        </w:rPr>
        <w:t xml:space="preserve"> in </w:t>
      </w:r>
      <w:proofErr w:type="spellStart"/>
      <w:r w:rsidRPr="00BC085B">
        <w:rPr>
          <w:lang w:val="pt-BR"/>
        </w:rPr>
        <w:t>conflict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resolution</w:t>
      </w:r>
      <w:proofErr w:type="spellEnd"/>
      <w:r w:rsidRPr="00BC085B">
        <w:rPr>
          <w:lang w:val="pt-BR"/>
        </w:rPr>
        <w:t xml:space="preserve">, </w:t>
      </w:r>
      <w:proofErr w:type="spellStart"/>
      <w:r w:rsidRPr="00BC085B">
        <w:rPr>
          <w:lang w:val="pt-BR"/>
        </w:rPr>
        <w:t>seeking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negotiate</w:t>
      </w:r>
      <w:proofErr w:type="spellEnd"/>
      <w:r w:rsidRPr="00BC085B">
        <w:rPr>
          <w:lang w:val="pt-BR"/>
        </w:rPr>
        <w:t xml:space="preserve"> beneficial </w:t>
      </w:r>
      <w:proofErr w:type="spellStart"/>
      <w:r w:rsidRPr="00BC085B">
        <w:rPr>
          <w:lang w:val="pt-BR"/>
        </w:rPr>
        <w:t>agreements</w:t>
      </w:r>
      <w:proofErr w:type="spellEnd"/>
      <w:r w:rsidRPr="00BC085B">
        <w:rPr>
          <w:lang w:val="pt-BR"/>
        </w:rPr>
        <w:t xml:space="preserve"> for </w:t>
      </w:r>
      <w:proofErr w:type="spellStart"/>
      <w:r w:rsidRPr="00BC085B">
        <w:rPr>
          <w:lang w:val="pt-BR"/>
        </w:rPr>
        <w:t>both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parties</w:t>
      </w:r>
      <w:proofErr w:type="spellEnd"/>
      <w:r w:rsidRPr="00BC085B">
        <w:rPr>
          <w:lang w:val="pt-BR"/>
        </w:rPr>
        <w:t xml:space="preserve">. </w:t>
      </w:r>
      <w:proofErr w:type="spellStart"/>
      <w:r w:rsidRPr="00BC085B">
        <w:rPr>
          <w:lang w:val="pt-BR"/>
        </w:rPr>
        <w:t>During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my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journey</w:t>
      </w:r>
      <w:proofErr w:type="spellEnd"/>
      <w:r w:rsidRPr="00BC085B">
        <w:rPr>
          <w:lang w:val="pt-BR"/>
        </w:rPr>
        <w:t xml:space="preserve"> as a Freelancer I </w:t>
      </w:r>
      <w:proofErr w:type="spellStart"/>
      <w:r w:rsidRPr="00BC085B">
        <w:rPr>
          <w:lang w:val="pt-BR"/>
        </w:rPr>
        <w:t>have</w:t>
      </w:r>
      <w:proofErr w:type="spellEnd"/>
      <w:r w:rsidRPr="00BC085B">
        <w:rPr>
          <w:lang w:val="pt-BR"/>
        </w:rPr>
        <w:t xml:space="preserve"> come </w:t>
      </w:r>
      <w:proofErr w:type="spellStart"/>
      <w:r w:rsidRPr="00BC085B">
        <w:rPr>
          <w:lang w:val="pt-BR"/>
        </w:rPr>
        <w:t>across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several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challenges</w:t>
      </w:r>
      <w:proofErr w:type="spellEnd"/>
      <w:r w:rsidRPr="00BC085B">
        <w:rPr>
          <w:lang w:val="pt-BR"/>
        </w:rPr>
        <w:t xml:space="preserve">, </w:t>
      </w:r>
      <w:proofErr w:type="spellStart"/>
      <w:r w:rsidRPr="00BC085B">
        <w:rPr>
          <w:lang w:val="pt-BR"/>
        </w:rPr>
        <w:t>from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poorly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managed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teams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to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legacy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codes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and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all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of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this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has</w:t>
      </w:r>
      <w:proofErr w:type="spellEnd"/>
      <w:r w:rsidRPr="00BC085B">
        <w:rPr>
          <w:lang w:val="pt-BR"/>
        </w:rPr>
        <w:t xml:space="preserve"> </w:t>
      </w:r>
      <w:proofErr w:type="spellStart"/>
      <w:r w:rsidRPr="00BC085B">
        <w:rPr>
          <w:lang w:val="pt-BR"/>
        </w:rPr>
        <w:t>made</w:t>
      </w:r>
      <w:proofErr w:type="spellEnd"/>
      <w:r w:rsidRPr="00BC085B">
        <w:rPr>
          <w:lang w:val="pt-BR"/>
        </w:rPr>
        <w:t xml:space="preserve"> me a more mature professional.</w:t>
      </w:r>
    </w:p>
    <w:p w14:paraId="5052B166" w14:textId="6E18D0C5" w:rsidR="0070237E" w:rsidRPr="002544B1" w:rsidRDefault="00847499" w:rsidP="00725CB5">
      <w:pPr>
        <w:pStyle w:val="Ttulo1"/>
        <w:rPr>
          <w:lang w:val="pt-BR"/>
        </w:rPr>
      </w:pPr>
      <w:proofErr w:type="spellStart"/>
      <w:r>
        <w:rPr>
          <w:lang w:val="pt-BR"/>
        </w:rPr>
        <w:t>Academic</w:t>
      </w:r>
      <w:proofErr w:type="spellEnd"/>
      <w:r>
        <w:rPr>
          <w:lang w:val="pt-BR"/>
        </w:rPr>
        <w:t xml:space="preserve"> </w:t>
      </w:r>
      <w:proofErr w:type="spellStart"/>
      <w:r w:rsidR="00A25929">
        <w:rPr>
          <w:lang w:val="pt-BR"/>
        </w:rPr>
        <w:t>E</w:t>
      </w:r>
      <w:r>
        <w:rPr>
          <w:lang w:val="pt-BR"/>
        </w:rPr>
        <w:t>ducation</w:t>
      </w:r>
      <w:proofErr w:type="spellEnd"/>
    </w:p>
    <w:p w14:paraId="0F6C6C60" w14:textId="77777777" w:rsidR="0070237E" w:rsidRPr="002544B1" w:rsidRDefault="00847499" w:rsidP="0070237E">
      <w:pPr>
        <w:pStyle w:val="Ttulo3"/>
        <w:rPr>
          <w:lang w:val="pt-BR"/>
        </w:rPr>
      </w:pPr>
      <w:r>
        <w:rPr>
          <w:lang w:val="pt-BR"/>
        </w:rPr>
        <w:t>January 2018 - April 2022</w:t>
      </w:r>
    </w:p>
    <w:p w14:paraId="4D865BF1" w14:textId="77777777" w:rsidR="0070237E" w:rsidRPr="002544B1" w:rsidRDefault="00847499" w:rsidP="00FC4EAE">
      <w:pPr>
        <w:pStyle w:val="Ttulo2"/>
        <w:spacing w:after="120"/>
        <w:rPr>
          <w:lang w:val="pt-BR"/>
        </w:rPr>
      </w:pPr>
      <w:r>
        <w:rPr>
          <w:lang w:val="pt-BR"/>
        </w:rPr>
        <w:t xml:space="preserve">Management Informatics / </w:t>
      </w:r>
      <w:r w:rsidRPr="00B273BA">
        <w:rPr>
          <w:color w:val="7F7F7F" w:themeColor="text1" w:themeTint="80"/>
          <w:lang w:val="pt-BR"/>
        </w:rPr>
        <w:t xml:space="preserve">Polytechnic </w:t>
      </w:r>
      <w:proofErr w:type="spellStart"/>
      <w:r w:rsidRPr="00B273BA">
        <w:rPr>
          <w:color w:val="7F7F7F" w:themeColor="text1" w:themeTint="80"/>
          <w:lang w:val="pt-BR"/>
        </w:rPr>
        <w:t>Institute</w:t>
      </w:r>
      <w:proofErr w:type="spellEnd"/>
      <w:r w:rsidRPr="00B273BA">
        <w:rPr>
          <w:color w:val="7F7F7F" w:themeColor="text1" w:themeTint="80"/>
          <w:lang w:val="pt-BR"/>
        </w:rPr>
        <w:t xml:space="preserve"> </w:t>
      </w:r>
      <w:proofErr w:type="spellStart"/>
      <w:r w:rsidRPr="00B273BA">
        <w:rPr>
          <w:color w:val="7F7F7F" w:themeColor="text1" w:themeTint="80"/>
          <w:lang w:val="pt-BR"/>
        </w:rPr>
        <w:t>of</w:t>
      </w:r>
      <w:proofErr w:type="spellEnd"/>
      <w:r w:rsidRPr="00B273BA">
        <w:rPr>
          <w:color w:val="7F7F7F" w:themeColor="text1" w:themeTint="80"/>
          <w:lang w:val="pt-BR"/>
        </w:rPr>
        <w:t xml:space="preserve"> </w:t>
      </w:r>
      <w:proofErr w:type="spellStart"/>
      <w:r w:rsidRPr="00B273BA">
        <w:rPr>
          <w:color w:val="7F7F7F" w:themeColor="text1" w:themeTint="80"/>
          <w:lang w:val="pt-BR"/>
        </w:rPr>
        <w:t>Administration</w:t>
      </w:r>
      <w:proofErr w:type="spellEnd"/>
      <w:r w:rsidRPr="00B273BA">
        <w:rPr>
          <w:color w:val="7F7F7F" w:themeColor="text1" w:themeTint="80"/>
          <w:lang w:val="pt-BR"/>
        </w:rPr>
        <w:t xml:space="preserve"> </w:t>
      </w:r>
      <w:proofErr w:type="spellStart"/>
      <w:r w:rsidRPr="00B273BA">
        <w:rPr>
          <w:color w:val="7F7F7F" w:themeColor="text1" w:themeTint="80"/>
          <w:lang w:val="pt-BR"/>
        </w:rPr>
        <w:t>and</w:t>
      </w:r>
      <w:proofErr w:type="spellEnd"/>
      <w:r w:rsidRPr="00B273BA">
        <w:rPr>
          <w:color w:val="7F7F7F" w:themeColor="text1" w:themeTint="80"/>
          <w:lang w:val="pt-BR"/>
        </w:rPr>
        <w:t xml:space="preserve"> Management </w:t>
      </w:r>
      <w:proofErr w:type="spellStart"/>
      <w:r w:rsidRPr="00B273BA">
        <w:rPr>
          <w:color w:val="7F7F7F" w:themeColor="text1" w:themeTint="80"/>
          <w:lang w:val="pt-BR"/>
        </w:rPr>
        <w:t>of</w:t>
      </w:r>
      <w:proofErr w:type="spellEnd"/>
      <w:r w:rsidRPr="00B273BA">
        <w:rPr>
          <w:color w:val="7F7F7F" w:themeColor="text1" w:themeTint="80"/>
          <w:lang w:val="pt-BR"/>
        </w:rPr>
        <w:t xml:space="preserve"> </w:t>
      </w:r>
      <w:proofErr w:type="spellStart"/>
      <w:r w:rsidRPr="00B273BA">
        <w:rPr>
          <w:color w:val="7F7F7F" w:themeColor="text1" w:themeTint="80"/>
          <w:lang w:val="pt-BR"/>
        </w:rPr>
        <w:t>Catumbela</w:t>
      </w:r>
      <w:proofErr w:type="spellEnd"/>
    </w:p>
    <w:p w14:paraId="368207D0" w14:textId="77777777" w:rsidR="0078121D" w:rsidRDefault="00847499" w:rsidP="0070237E">
      <w:pPr>
        <w:rPr>
          <w:lang w:val="pt-BR"/>
        </w:rPr>
      </w:pPr>
      <w:r>
        <w:rPr>
          <w:lang w:val="pt-BR"/>
        </w:rPr>
        <w:t xml:space="preserve">During my high school journey I was considered the best in the school in programming, in the 1st year I was already studying HTML and CSS, a subject that would be taught in the 3rd year. In the 2nd year I was already using JavaScript, PHP and MySQL and building the front-end and back-end of simple systems. In the 3rd year, when HTML and CSS classes started, I started my studies in React and Laravel and was already creating more complex applications with a certain quality and ease. High </w:t>
      </w:r>
      <w:proofErr w:type="spellStart"/>
      <w:r>
        <w:rPr>
          <w:lang w:val="pt-BR"/>
        </w:rPr>
        <w:t>school</w:t>
      </w:r>
      <w:proofErr w:type="spellEnd"/>
      <w:r>
        <w:rPr>
          <w:lang w:val="pt-BR"/>
        </w:rPr>
        <w:t>.</w:t>
      </w:r>
    </w:p>
    <w:p w14:paraId="3572998B" w14:textId="3A830E0A" w:rsidR="00D02FE6" w:rsidRPr="002544B1" w:rsidRDefault="00D02FE6" w:rsidP="00D02FE6">
      <w:pPr>
        <w:pStyle w:val="Ttulo1"/>
        <w:rPr>
          <w:lang w:val="pt-BR"/>
        </w:rPr>
      </w:pPr>
      <w:proofErr w:type="spellStart"/>
      <w:r>
        <w:rPr>
          <w:lang w:val="pt-BR"/>
        </w:rPr>
        <w:t>Additional</w:t>
      </w:r>
      <w:proofErr w:type="spellEnd"/>
      <w:r>
        <w:rPr>
          <w:lang w:val="pt-BR"/>
        </w:rPr>
        <w:t xml:space="preserve"> </w:t>
      </w:r>
      <w:proofErr w:type="spellStart"/>
      <w:r w:rsidR="00A25929">
        <w:rPr>
          <w:lang w:val="pt-BR"/>
        </w:rPr>
        <w:t>A</w:t>
      </w:r>
      <w:r>
        <w:rPr>
          <w:lang w:val="pt-BR"/>
        </w:rPr>
        <w:t>ctivities</w:t>
      </w:r>
      <w:proofErr w:type="spellEnd"/>
    </w:p>
    <w:p w14:paraId="08794151" w14:textId="77777777" w:rsidR="00D02FE6" w:rsidRDefault="00D02FE6" w:rsidP="00D02FE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I created the prototype of a system from scratch using AdobeXD, I am not an expert in UI/UX, however going through this experience made me a professional with a greater commitment to creating the components designed by the UI designer with high </w:t>
      </w:r>
      <w:proofErr w:type="spellStart"/>
      <w:r>
        <w:rPr>
          <w:lang w:val="pt-BR"/>
        </w:rPr>
        <w:t>fidelity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paying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attention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minimum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Details</w:t>
      </w:r>
      <w:proofErr w:type="spellEnd"/>
      <w:r>
        <w:rPr>
          <w:lang w:val="pt-BR"/>
        </w:rPr>
        <w:t>.</w:t>
      </w:r>
    </w:p>
    <w:p w14:paraId="2ECB6F68" w14:textId="77777777" w:rsidR="00D02FE6" w:rsidRDefault="00D02FE6" w:rsidP="00D02FE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I developed numerous study projects from the idealization phase, prototyping, database modeling, coding to the implementation of the project on the internet.</w:t>
      </w:r>
    </w:p>
    <w:p w14:paraId="4D7DBE59" w14:textId="77777777" w:rsidR="00D02FE6" w:rsidRDefault="00D02FE6" w:rsidP="00D02FE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I've been helping junior developers with code reviews, bug fixing, tips to improve the code, and even help them take the next steps.</w:t>
      </w:r>
    </w:p>
    <w:p w14:paraId="6BFC46CE" w14:textId="77777777" w:rsidR="00231F62" w:rsidRPr="002544B1" w:rsidRDefault="00231F62" w:rsidP="00231F62">
      <w:pPr>
        <w:pStyle w:val="Ttulo1"/>
        <w:rPr>
          <w:lang w:val="pt-BR"/>
        </w:rPr>
      </w:pPr>
      <w:r>
        <w:rPr>
          <w:lang w:val="pt-BR"/>
        </w:rPr>
        <w:t>Languages</w:t>
      </w:r>
    </w:p>
    <w:p w14:paraId="48352AF2" w14:textId="60ACC136" w:rsidR="00231F62" w:rsidRPr="003B5606" w:rsidRDefault="00231F62" w:rsidP="00231F62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Native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Portuguese</w:t>
      </w:r>
      <w:proofErr w:type="spellEnd"/>
    </w:p>
    <w:p w14:paraId="3ABD6526" w14:textId="77777777" w:rsidR="00231F62" w:rsidRDefault="00231F62" w:rsidP="00231F6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Intermediary English</w:t>
      </w:r>
    </w:p>
    <w:p w14:paraId="0EDE377A" w14:textId="19CF8945" w:rsidR="00231F62" w:rsidRPr="002544B1" w:rsidRDefault="00982102" w:rsidP="00231F62">
      <w:pPr>
        <w:pStyle w:val="Ttulo1"/>
        <w:rPr>
          <w:lang w:val="pt-BR"/>
        </w:rPr>
      </w:pPr>
      <w:r>
        <w:rPr>
          <w:lang w:val="pt-BR"/>
        </w:rPr>
        <w:t>H</w:t>
      </w:r>
      <w:r w:rsidR="00231F62">
        <w:rPr>
          <w:lang w:val="pt-BR"/>
        </w:rPr>
        <w:t>obbies</w:t>
      </w:r>
    </w:p>
    <w:p w14:paraId="7E030089" w14:textId="77777777" w:rsidR="00246CE2" w:rsidRPr="003B5606" w:rsidRDefault="00246CE2" w:rsidP="00246CE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Programming and studying technologies and interesting concepts from the world of technology 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without</w:t>
      </w:r>
      <w:proofErr w:type="spellEnd"/>
      <w:r>
        <w:rPr>
          <w:lang w:val="pt-BR"/>
        </w:rPr>
        <w:t xml:space="preserve"> a </w:t>
      </w:r>
      <w:proofErr w:type="spellStart"/>
      <w:r>
        <w:rPr>
          <w:lang w:val="pt-BR"/>
        </w:rPr>
        <w:t>doubt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biggest</w:t>
      </w:r>
      <w:proofErr w:type="spellEnd"/>
      <w:r>
        <w:rPr>
          <w:lang w:val="pt-BR"/>
        </w:rPr>
        <w:t xml:space="preserve"> hobby.</w:t>
      </w:r>
    </w:p>
    <w:p w14:paraId="543870F8" w14:textId="77777777" w:rsidR="00246CE2" w:rsidRDefault="00246CE2" w:rsidP="00246CE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Watch movies, series and anime. I love science fiction and romance.</w:t>
      </w:r>
    </w:p>
    <w:p w14:paraId="1452B4D6" w14:textId="77777777" w:rsidR="00246CE2" w:rsidRDefault="00246CE2" w:rsidP="00246CE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Listen to music.</w:t>
      </w:r>
    </w:p>
    <w:p w14:paraId="43F027F2" w14:textId="77777777" w:rsidR="00BC7376" w:rsidRDefault="008303D3" w:rsidP="00BC737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Read romance, science fiction or some social book.</w:t>
      </w:r>
    </w:p>
    <w:p w14:paraId="4A4D3025" w14:textId="77777777" w:rsidR="00AC5B69" w:rsidRDefault="00AC5B69" w:rsidP="00AE296F">
      <w:pPr>
        <w:pStyle w:val="Commarcadores"/>
        <w:numPr>
          <w:ilvl w:val="0"/>
          <w:numId w:val="0"/>
        </w:numPr>
        <w:rPr>
          <w:lang w:val="pt-BR"/>
        </w:rPr>
      </w:pPr>
    </w:p>
    <w:p w14:paraId="0E3CE372" w14:textId="68607CD4" w:rsidR="00AE296F" w:rsidRPr="00540196" w:rsidRDefault="00AE296F" w:rsidP="00AE296F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For more </w:t>
      </w:r>
      <w:proofErr w:type="spellStart"/>
      <w:r>
        <w:rPr>
          <w:lang w:val="pt-BR"/>
        </w:rPr>
        <w:t>information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about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personal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professional profile</w:t>
      </w:r>
      <w:r w:rsidR="00592328">
        <w:rPr>
          <w:lang w:val="pt-BR"/>
        </w:rPr>
        <w:t xml:space="preserve"> </w:t>
      </w:r>
      <w:hyperlink r:id="rId14" w:history="1">
        <w:proofErr w:type="spellStart"/>
        <w:r w:rsidRPr="00AE296F">
          <w:rPr>
            <w:rStyle w:val="Hyperlink"/>
            <w:lang w:val="pt-BR"/>
          </w:rPr>
          <w:t>visit</w:t>
        </w:r>
        <w:proofErr w:type="spellEnd"/>
        <w:r w:rsidRPr="00AE296F">
          <w:rPr>
            <w:rStyle w:val="Hyperlink"/>
            <w:lang w:val="pt-BR"/>
          </w:rPr>
          <w:t xml:space="preserve"> </w:t>
        </w:r>
        <w:proofErr w:type="spellStart"/>
        <w:r w:rsidRPr="00AE296F">
          <w:rPr>
            <w:rStyle w:val="Hyperlink"/>
            <w:lang w:val="pt-BR"/>
          </w:rPr>
          <w:t>my</w:t>
        </w:r>
        <w:proofErr w:type="spellEnd"/>
        <w:r w:rsidRPr="00AE296F">
          <w:rPr>
            <w:rStyle w:val="Hyperlink"/>
            <w:lang w:val="pt-BR"/>
          </w:rPr>
          <w:t xml:space="preserve"> </w:t>
        </w:r>
        <w:proofErr w:type="spellStart"/>
        <w:r w:rsidRPr="00AE296F">
          <w:rPr>
            <w:rStyle w:val="Hyperlink"/>
            <w:lang w:val="pt-BR"/>
          </w:rPr>
          <w:t>portfolio</w:t>
        </w:r>
        <w:proofErr w:type="spellEnd"/>
      </w:hyperlink>
      <w:r w:rsidR="006C782A">
        <w:rPr>
          <w:lang w:val="pt-BR"/>
        </w:rPr>
        <w:t>.</w:t>
      </w:r>
    </w:p>
    <w:sectPr w:rsidR="00AE296F" w:rsidRPr="00540196" w:rsidSect="00E3282B"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024D" w14:textId="77777777" w:rsidR="003048ED" w:rsidRDefault="003048ED" w:rsidP="00725803">
      <w:pPr>
        <w:spacing w:after="0"/>
      </w:pPr>
      <w:r>
        <w:separator/>
      </w:r>
    </w:p>
  </w:endnote>
  <w:endnote w:type="continuationSeparator" w:id="0">
    <w:p w14:paraId="7CC49180" w14:textId="77777777" w:rsidR="003048ED" w:rsidRDefault="003048E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221CB" w14:textId="77777777" w:rsidR="005A4A49" w:rsidRPr="002544B1" w:rsidRDefault="005A4A49">
        <w:pPr>
          <w:pStyle w:val="Rodap"/>
          <w:rPr>
            <w:lang w:val="pt-BR"/>
          </w:rPr>
        </w:pPr>
        <w:r w:rsidRPr="002544B1">
          <w:rPr>
            <w:lang w:val="pt-BR" w:bidi="pt-BR"/>
          </w:rPr>
          <w:fldChar w:fldCharType="begin"/>
        </w:r>
        <w:r w:rsidRPr="002544B1">
          <w:rPr>
            <w:lang w:val="pt-BR" w:bidi="pt-BR"/>
          </w:rPr>
          <w:instrText xml:space="preserve"> PAGE   \* MERGEFORMAT </w:instrText>
        </w:r>
        <w:r w:rsidRPr="002544B1">
          <w:rPr>
            <w:lang w:val="pt-BR" w:bidi="pt-BR"/>
          </w:rPr>
          <w:fldChar w:fldCharType="separate"/>
        </w:r>
        <w:r w:rsidR="002544B1">
          <w:rPr>
            <w:noProof/>
            <w:lang w:val="pt-BR" w:bidi="pt-BR"/>
          </w:rPr>
          <w:t>two</w:t>
        </w:r>
        <w:r w:rsidRPr="002544B1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956D" w14:textId="77777777" w:rsidR="003048ED" w:rsidRDefault="003048ED" w:rsidP="00725803">
      <w:pPr>
        <w:spacing w:after="0"/>
      </w:pPr>
      <w:r>
        <w:separator/>
      </w:r>
    </w:p>
  </w:footnote>
  <w:footnote w:type="continuationSeparator" w:id="0">
    <w:p w14:paraId="4F047AD7" w14:textId="77777777" w:rsidR="003048ED" w:rsidRDefault="003048ED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AFCE" w14:textId="77777777" w:rsidR="00E16D69" w:rsidRPr="00E16D69" w:rsidRDefault="00E16D69" w:rsidP="003F50B5">
    <w:pPr>
      <w:pStyle w:val="Cabealho"/>
      <w:spacing w:line="600" w:lineRule="auto"/>
      <w:jc w:val="right"/>
      <w:rPr>
        <w:lang w:val="pt-BR"/>
      </w:rPr>
    </w:pPr>
    <w:r>
      <w:rPr>
        <w:lang w:val="pt-BR"/>
      </w:rPr>
      <w:t>Francisco Fetapi – React Frontend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1539786">
    <w:abstractNumId w:val="9"/>
  </w:num>
  <w:num w:numId="2" w16cid:durableId="1534884327">
    <w:abstractNumId w:val="7"/>
  </w:num>
  <w:num w:numId="3" w16cid:durableId="344020316">
    <w:abstractNumId w:val="6"/>
  </w:num>
  <w:num w:numId="4" w16cid:durableId="13509138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362523">
    <w:abstractNumId w:val="8"/>
  </w:num>
  <w:num w:numId="6" w16cid:durableId="158737384">
    <w:abstractNumId w:val="10"/>
  </w:num>
  <w:num w:numId="7" w16cid:durableId="772239590">
    <w:abstractNumId w:val="5"/>
  </w:num>
  <w:num w:numId="8" w16cid:durableId="1792893129">
    <w:abstractNumId w:val="4"/>
  </w:num>
  <w:num w:numId="9" w16cid:durableId="921988654">
    <w:abstractNumId w:val="3"/>
  </w:num>
  <w:num w:numId="10" w16cid:durableId="424154263">
    <w:abstractNumId w:val="2"/>
  </w:num>
  <w:num w:numId="11" w16cid:durableId="1241066572">
    <w:abstractNumId w:val="1"/>
  </w:num>
  <w:num w:numId="12" w16cid:durableId="150085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8"/>
    <w:rsid w:val="000200BE"/>
    <w:rsid w:val="00025E77"/>
    <w:rsid w:val="00027312"/>
    <w:rsid w:val="000645F2"/>
    <w:rsid w:val="00071F98"/>
    <w:rsid w:val="00082F03"/>
    <w:rsid w:val="000835A0"/>
    <w:rsid w:val="000934A2"/>
    <w:rsid w:val="0013408F"/>
    <w:rsid w:val="001911BB"/>
    <w:rsid w:val="001B0955"/>
    <w:rsid w:val="001C3C6F"/>
    <w:rsid w:val="001D6EF7"/>
    <w:rsid w:val="001E1DDA"/>
    <w:rsid w:val="002148D4"/>
    <w:rsid w:val="00227784"/>
    <w:rsid w:val="00231F62"/>
    <w:rsid w:val="0023705D"/>
    <w:rsid w:val="00246CE2"/>
    <w:rsid w:val="00250A31"/>
    <w:rsid w:val="00251C13"/>
    <w:rsid w:val="002544B1"/>
    <w:rsid w:val="0027066E"/>
    <w:rsid w:val="002922D0"/>
    <w:rsid w:val="003048ED"/>
    <w:rsid w:val="00340B03"/>
    <w:rsid w:val="00371C23"/>
    <w:rsid w:val="00380AE7"/>
    <w:rsid w:val="003A6943"/>
    <w:rsid w:val="003B5606"/>
    <w:rsid w:val="003F50B5"/>
    <w:rsid w:val="003F5B04"/>
    <w:rsid w:val="0040532D"/>
    <w:rsid w:val="00410BA2"/>
    <w:rsid w:val="00434074"/>
    <w:rsid w:val="00463C3B"/>
    <w:rsid w:val="004937AE"/>
    <w:rsid w:val="004C11AD"/>
    <w:rsid w:val="004E2970"/>
    <w:rsid w:val="004F4093"/>
    <w:rsid w:val="005026DD"/>
    <w:rsid w:val="00513EFC"/>
    <w:rsid w:val="0052113B"/>
    <w:rsid w:val="00540196"/>
    <w:rsid w:val="00564951"/>
    <w:rsid w:val="00573BF9"/>
    <w:rsid w:val="00592328"/>
    <w:rsid w:val="005A3F4D"/>
    <w:rsid w:val="005A4A49"/>
    <w:rsid w:val="005B1D68"/>
    <w:rsid w:val="005D658F"/>
    <w:rsid w:val="00611B37"/>
    <w:rsid w:val="006252B4"/>
    <w:rsid w:val="00646BA2"/>
    <w:rsid w:val="0065065A"/>
    <w:rsid w:val="00675EA0"/>
    <w:rsid w:val="006A4336"/>
    <w:rsid w:val="006C08A0"/>
    <w:rsid w:val="006C47D8"/>
    <w:rsid w:val="006C782A"/>
    <w:rsid w:val="006D2D08"/>
    <w:rsid w:val="006F26A2"/>
    <w:rsid w:val="0070237E"/>
    <w:rsid w:val="007037B5"/>
    <w:rsid w:val="00710509"/>
    <w:rsid w:val="00725803"/>
    <w:rsid w:val="00725CB5"/>
    <w:rsid w:val="007307A3"/>
    <w:rsid w:val="00752315"/>
    <w:rsid w:val="0077476B"/>
    <w:rsid w:val="0078121D"/>
    <w:rsid w:val="008303D3"/>
    <w:rsid w:val="00847499"/>
    <w:rsid w:val="00857E6B"/>
    <w:rsid w:val="0088317B"/>
    <w:rsid w:val="008968C4"/>
    <w:rsid w:val="008979EF"/>
    <w:rsid w:val="008D7C1C"/>
    <w:rsid w:val="009079CF"/>
    <w:rsid w:val="0092291B"/>
    <w:rsid w:val="00932D92"/>
    <w:rsid w:val="0095272C"/>
    <w:rsid w:val="0096231A"/>
    <w:rsid w:val="00972024"/>
    <w:rsid w:val="00982102"/>
    <w:rsid w:val="009A1D53"/>
    <w:rsid w:val="009E5CC6"/>
    <w:rsid w:val="009F04D2"/>
    <w:rsid w:val="009F0BE5"/>
    <w:rsid w:val="009F2BA7"/>
    <w:rsid w:val="009F6DA0"/>
    <w:rsid w:val="00A01182"/>
    <w:rsid w:val="00A25929"/>
    <w:rsid w:val="00A53343"/>
    <w:rsid w:val="00A53FD1"/>
    <w:rsid w:val="00A80269"/>
    <w:rsid w:val="00AC49C5"/>
    <w:rsid w:val="00AC5B69"/>
    <w:rsid w:val="00AC6CDA"/>
    <w:rsid w:val="00AD13CB"/>
    <w:rsid w:val="00AD3FD8"/>
    <w:rsid w:val="00AE296F"/>
    <w:rsid w:val="00B26EDC"/>
    <w:rsid w:val="00B273BA"/>
    <w:rsid w:val="00B3072F"/>
    <w:rsid w:val="00B370A8"/>
    <w:rsid w:val="00B7025E"/>
    <w:rsid w:val="00B80A7C"/>
    <w:rsid w:val="00BC085B"/>
    <w:rsid w:val="00BC7376"/>
    <w:rsid w:val="00BD669A"/>
    <w:rsid w:val="00BF2194"/>
    <w:rsid w:val="00C13F2B"/>
    <w:rsid w:val="00C43D65"/>
    <w:rsid w:val="00C553D0"/>
    <w:rsid w:val="00C63661"/>
    <w:rsid w:val="00C84833"/>
    <w:rsid w:val="00C85EBC"/>
    <w:rsid w:val="00C9044F"/>
    <w:rsid w:val="00D02FE6"/>
    <w:rsid w:val="00D2420D"/>
    <w:rsid w:val="00D254B3"/>
    <w:rsid w:val="00D30382"/>
    <w:rsid w:val="00D40428"/>
    <w:rsid w:val="00D413F9"/>
    <w:rsid w:val="00D44E50"/>
    <w:rsid w:val="00D7570D"/>
    <w:rsid w:val="00D90060"/>
    <w:rsid w:val="00D91BDC"/>
    <w:rsid w:val="00D92B95"/>
    <w:rsid w:val="00E03F71"/>
    <w:rsid w:val="00E154B5"/>
    <w:rsid w:val="00E16D69"/>
    <w:rsid w:val="00E232F0"/>
    <w:rsid w:val="00E3282B"/>
    <w:rsid w:val="00E52791"/>
    <w:rsid w:val="00E551B8"/>
    <w:rsid w:val="00E5560B"/>
    <w:rsid w:val="00E83195"/>
    <w:rsid w:val="00F00A4F"/>
    <w:rsid w:val="00F33CD8"/>
    <w:rsid w:val="00FC4EAE"/>
    <w:rsid w:val="00FD1DE2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858AA"/>
  <w15:chartTrackingRefBased/>
  <w15:docId w15:val="{548E7D02-142C-4F35-8750-F1C8329D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econtato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oPendente">
    <w:name w:val="Unresolved Mention"/>
    <w:basedOn w:val="Fontepargpadro"/>
    <w:uiPriority w:val="99"/>
    <w:semiHidden/>
    <w:unhideWhenUsed/>
    <w:rsid w:val="009E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anciscofetapi.vercel.ap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francisco-fetapi-058472223/" TargetMode="External"/><Relationship Id="rId4" Type="http://schemas.openxmlformats.org/officeDocument/2006/relationships/styles" Target="styles.xml"/><Relationship Id="rId9" Type="http://schemas.openxmlformats.org/officeDocument/2006/relationships/hyperlink" Target="mailto:franciscofetapi10@gmail.com" TargetMode="External"/><Relationship Id="rId14" Type="http://schemas.openxmlformats.org/officeDocument/2006/relationships/hyperlink" Target="http://franciscofetapi.vercel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%20Fetapi\AppData\Roaming\Microsoft\Templates\Curr&#237;culo%20Equilibrado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7A54FC4E754EE992ACDC5CB989A0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7EAC79-3EDA-43AD-A5D8-7E79ABC58D9E}"/>
      </w:docPartPr>
      <w:docPartBody>
        <w:p w:rsidR="007A0ECD" w:rsidRDefault="00000000">
          <w:pPr>
            <w:pStyle w:val="FF7A54FC4E754EE992ACDC5CB989A032"/>
          </w:pPr>
          <w:r w:rsidRPr="002544B1">
            <w:rPr>
              <w:lang w:bidi="pt-BR"/>
            </w:rPr>
            <w:t>Nome</w:t>
          </w:r>
        </w:p>
      </w:docPartBody>
    </w:docPart>
    <w:docPart>
      <w:docPartPr>
        <w:name w:val="55F4DDF754B24FA5854078C180BBD5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FA5CFD-FB35-4D5E-A302-DE42FF372A6D}"/>
      </w:docPartPr>
      <w:docPartBody>
        <w:p w:rsidR="007A0ECD" w:rsidRDefault="00000000">
          <w:pPr>
            <w:pStyle w:val="55F4DDF754B24FA5854078C180BBD5BA"/>
          </w:pPr>
          <w:r w:rsidRPr="002544B1">
            <w:rPr>
              <w:lang w:bidi="pt-BR"/>
            </w:rPr>
            <w:t>Sobrenome</w:t>
          </w:r>
        </w:p>
      </w:docPartBody>
    </w:docPart>
    <w:docPart>
      <w:docPartPr>
        <w:name w:val="83E55BDFDBCB4E5E891E9BEB1B109A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5C68C5-EF66-47BC-887F-998B6B7E9E97}"/>
      </w:docPartPr>
      <w:docPartBody>
        <w:p w:rsidR="007A0ECD" w:rsidRDefault="00000000">
          <w:pPr>
            <w:pStyle w:val="83E55BDFDBCB4E5E891E9BEB1B109A68"/>
          </w:pPr>
          <w:r w:rsidRPr="002544B1">
            <w:rPr>
              <w:lang w:bidi="pt-BR"/>
            </w:rPr>
            <w:t>Endereço</w:t>
          </w:r>
        </w:p>
      </w:docPartBody>
    </w:docPart>
    <w:docPart>
      <w:docPartPr>
        <w:name w:val="6D9C69CD6EBB441F8CEFC7D140AED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F56D0F-D3AC-46E6-84AB-F802299E9F5E}"/>
      </w:docPartPr>
      <w:docPartBody>
        <w:p w:rsidR="007A0ECD" w:rsidRDefault="00000000">
          <w:pPr>
            <w:pStyle w:val="6D9C69CD6EBB441F8CEFC7D140AEDDD2"/>
          </w:pPr>
          <w:r w:rsidRPr="002544B1">
            <w:rPr>
              <w:lang w:bidi="pt-BR"/>
            </w:rPr>
            <w:t>Telefone</w:t>
          </w:r>
        </w:p>
      </w:docPartBody>
    </w:docPart>
    <w:docPart>
      <w:docPartPr>
        <w:name w:val="B6B6E9A3609949B1A1193D4F9F999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F00B9-B337-474C-BD56-47977F556444}"/>
      </w:docPartPr>
      <w:docPartBody>
        <w:p w:rsidR="007A0ECD" w:rsidRDefault="00000000">
          <w:pPr>
            <w:pStyle w:val="B6B6E9A3609949B1A1193D4F9F999454"/>
          </w:pPr>
          <w:r w:rsidRPr="002544B1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F4"/>
    <w:rsid w:val="000A33C6"/>
    <w:rsid w:val="000E7E39"/>
    <w:rsid w:val="003F02EC"/>
    <w:rsid w:val="004565F4"/>
    <w:rsid w:val="007A0ECD"/>
    <w:rsid w:val="00B27BC7"/>
    <w:rsid w:val="00B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F7A54FC4E754EE992ACDC5CB989A032">
    <w:name w:val="FF7A54FC4E754EE992ACDC5CB989A032"/>
  </w:style>
  <w:style w:type="paragraph" w:customStyle="1" w:styleId="55F4DDF754B24FA5854078C180BBD5BA">
    <w:name w:val="55F4DDF754B24FA5854078C180BBD5BA"/>
  </w:style>
  <w:style w:type="paragraph" w:customStyle="1" w:styleId="83E55BDFDBCB4E5E891E9BEB1B109A68">
    <w:name w:val="83E55BDFDBCB4E5E891E9BEB1B109A68"/>
  </w:style>
  <w:style w:type="paragraph" w:customStyle="1" w:styleId="6D9C69CD6EBB441F8CEFC7D140AEDDD2">
    <w:name w:val="6D9C69CD6EBB441F8CEFC7D140AEDDD2"/>
  </w:style>
  <w:style w:type="paragraph" w:customStyle="1" w:styleId="B6B6E9A3609949B1A1193D4F9F999454">
    <w:name w:val="B6B6E9A3609949B1A1193D4F9F999454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</Abstract>
  <CompanyAddress>Lobito, Benguela, Angola</CompanyAddress>
  <CompanyPhone>+244 934712217</CompanyPhone>
  <CompanyFax/>
  <CompanyEmail>franciscofetapi10@gmail.com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88730-4C62-4417-B6C7-5B59BD80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Equilibrado (Design moderno).dotx</Template>
  <TotalTime>1</TotalTime>
  <Pages>3</Pages>
  <Words>623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Fetapi</dc:creator>
  <cp:keywords>francisco-fetapi-058472223</cp:keywords>
  <dc:description/>
  <cp:lastModifiedBy>Francisco Fetapi</cp:lastModifiedBy>
  <cp:revision>2</cp:revision>
  <dcterms:created xsi:type="dcterms:W3CDTF">2023-10-18T12:04:00Z</dcterms:created>
  <dcterms:modified xsi:type="dcterms:W3CDTF">2023-10-18T12:04:00Z</dcterms:modified>
  <cp:category>Fetapi</cp:category>
  <cp:contentStatus>http://franciscofetapi.vercel.app</cp:contentStatus>
</cp:coreProperties>
</file>